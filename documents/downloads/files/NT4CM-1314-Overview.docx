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95" w:rsidRPr="009B40B8" w:rsidRDefault="009B40B8" w:rsidP="009B40B8">
      <w:pPr>
        <w:spacing w:after="0"/>
        <w:jc w:val="center"/>
        <w:rPr>
          <w:b/>
          <w:sz w:val="36"/>
        </w:rPr>
      </w:pPr>
      <w:r w:rsidRPr="009B40B8">
        <w:rPr>
          <w:b/>
          <w:sz w:val="36"/>
        </w:rPr>
        <w:t xml:space="preserve">NT4CM (National Training </w:t>
      </w:r>
      <w:proofErr w:type="gramStart"/>
      <w:r w:rsidRPr="009B40B8">
        <w:rPr>
          <w:b/>
          <w:sz w:val="36"/>
        </w:rPr>
        <w:t>For</w:t>
      </w:r>
      <w:proofErr w:type="gramEnd"/>
      <w:r w:rsidRPr="009B40B8">
        <w:rPr>
          <w:b/>
          <w:sz w:val="36"/>
        </w:rPr>
        <w:t xml:space="preserve"> Counselors and Mentors)</w:t>
      </w:r>
    </w:p>
    <w:p w:rsidR="009B40B8" w:rsidRPr="009B40B8" w:rsidRDefault="009B40B8" w:rsidP="009B40B8">
      <w:pPr>
        <w:spacing w:after="0"/>
        <w:jc w:val="center"/>
        <w:rPr>
          <w:b/>
          <w:sz w:val="36"/>
        </w:rPr>
      </w:pPr>
      <w:r w:rsidRPr="009B40B8">
        <w:rPr>
          <w:b/>
          <w:sz w:val="36"/>
        </w:rPr>
        <w:t>2013-2014</w:t>
      </w:r>
    </w:p>
    <w:tbl>
      <w:tblPr>
        <w:tblW w:w="8100" w:type="dxa"/>
        <w:tblInd w:w="93" w:type="dxa"/>
        <w:tblLook w:val="04A0" w:firstRow="1" w:lastRow="0" w:firstColumn="1" w:lastColumn="0" w:noHBand="0" w:noVBand="1"/>
      </w:tblPr>
      <w:tblGrid>
        <w:gridCol w:w="2260"/>
        <w:gridCol w:w="2040"/>
        <w:gridCol w:w="1720"/>
        <w:gridCol w:w="2080"/>
      </w:tblGrid>
      <w:tr w:rsidR="009B40B8" w:rsidRPr="009B40B8" w:rsidTr="009B40B8">
        <w:trPr>
          <w:trHeight w:val="1043"/>
        </w:trPr>
        <w:tc>
          <w:tcPr>
            <w:tcW w:w="8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</w:pPr>
            <w:r w:rsidRPr="009B40B8">
              <w:rPr>
                <w:rFonts w:ascii="Verdana" w:eastAsia="Times New Roman" w:hAnsi="Verdana" w:cs="Times New Roman"/>
                <w:b/>
                <w:bCs/>
                <w:color w:val="333333"/>
                <w:sz w:val="28"/>
                <w:szCs w:val="28"/>
              </w:rPr>
              <w:t>2013-2014 National Training for Counselors and Mentors (NT4CM)</w:t>
            </w:r>
          </w:p>
        </w:tc>
      </w:tr>
      <w:tr w:rsidR="009B40B8" w:rsidRPr="009B40B8" w:rsidTr="009B40B8">
        <w:trPr>
          <w:trHeight w:val="518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B40B8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B40B8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B40B8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Number Registered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9B40B8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Number Attended</w:t>
            </w:r>
          </w:p>
        </w:tc>
      </w:tr>
      <w:tr w:rsidR="009B40B8" w:rsidRPr="009B40B8" w:rsidTr="009B40B8">
        <w:trPr>
          <w:trHeight w:val="563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1/7/2014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Student Assistance Foundation (Helena)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B40B8"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  <w:tr w:rsidR="009B40B8" w:rsidRPr="009B40B8" w:rsidTr="009B40B8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4/30/2014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Great Falls, MT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9B40B8">
              <w:rPr>
                <w:rFonts w:ascii="Arial" w:eastAsia="Times New Roman" w:hAnsi="Arial" w:cs="Arial"/>
                <w:color w:val="333333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B40B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9B40B8" w:rsidRPr="009B40B8" w:rsidTr="009B40B8">
        <w:trPr>
          <w:trHeight w:val="330"/>
        </w:trPr>
        <w:tc>
          <w:tcPr>
            <w:tcW w:w="4300" w:type="dxa"/>
            <w:gridSpan w:val="2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B40B8">
              <w:rPr>
                <w:rFonts w:ascii="Arial" w:eastAsia="Times New Roman" w:hAnsi="Arial" w:cs="Arial"/>
                <w:b/>
                <w:bCs/>
                <w:color w:val="000000"/>
              </w:rPr>
              <w:t>TOTALS: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B4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40B8" w:rsidRPr="009B40B8" w:rsidRDefault="009B40B8" w:rsidP="009B4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B4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49</w:t>
            </w:r>
          </w:p>
        </w:tc>
      </w:tr>
    </w:tbl>
    <w:p w:rsidR="009B40B8" w:rsidRDefault="009B40B8"/>
    <w:p w:rsidR="009B40B8" w:rsidRPr="009B40B8" w:rsidRDefault="009B40B8" w:rsidP="009B40B8">
      <w:pPr>
        <w:spacing w:after="0"/>
        <w:rPr>
          <w:b/>
        </w:rPr>
      </w:pPr>
      <w:r w:rsidRPr="009B40B8">
        <w:rPr>
          <w:b/>
        </w:rPr>
        <w:t>January 7, 2014</w:t>
      </w:r>
    </w:p>
    <w:p w:rsidR="009B40B8" w:rsidRPr="009B40B8" w:rsidRDefault="009B40B8" w:rsidP="009B40B8">
      <w:pPr>
        <w:spacing w:after="0"/>
        <w:rPr>
          <w:b/>
        </w:rPr>
      </w:pPr>
      <w:r w:rsidRPr="009B40B8">
        <w:rPr>
          <w:b/>
        </w:rPr>
        <w:t>Student Assistance Foundation (College Goal MT Volunteer Training)</w:t>
      </w:r>
    </w:p>
    <w:p w:rsidR="009B40B8" w:rsidRDefault="009B40B8" w:rsidP="009B40B8">
      <w:pPr>
        <w:spacing w:after="0"/>
        <w:rPr>
          <w:b/>
        </w:rPr>
      </w:pPr>
      <w:r w:rsidRPr="009B40B8">
        <w:rPr>
          <w:b/>
        </w:rPr>
        <w:t>Helena, MT</w:t>
      </w:r>
    </w:p>
    <w:p w:rsidR="00E619CF" w:rsidRDefault="00E619CF" w:rsidP="009B40B8">
      <w:pPr>
        <w:spacing w:after="0"/>
        <w:rPr>
          <w:b/>
        </w:rPr>
      </w:pPr>
      <w:r>
        <w:rPr>
          <w:b/>
        </w:rPr>
        <w:t>Presenter:  Tina Wagner, Carroll College</w:t>
      </w:r>
    </w:p>
    <w:p w:rsidR="009B40B8" w:rsidRPr="009B40B8" w:rsidRDefault="009B40B8" w:rsidP="009B40B8">
      <w:pPr>
        <w:spacing w:after="0"/>
        <w:rPr>
          <w:b/>
        </w:rPr>
      </w:pPr>
    </w:p>
    <w:p w:rsidR="009B40B8" w:rsidRDefault="009B40B8" w:rsidP="009B40B8">
      <w:pPr>
        <w:spacing w:after="0"/>
      </w:pPr>
      <w:r>
        <w:t>Sessions Presented:</w:t>
      </w:r>
    </w:p>
    <w:p w:rsidR="009B40B8" w:rsidRDefault="009B40B8" w:rsidP="009B40B8">
      <w:pPr>
        <w:pStyle w:val="ListParagraph"/>
        <w:numPr>
          <w:ilvl w:val="0"/>
          <w:numId w:val="1"/>
        </w:numPr>
        <w:spacing w:after="0"/>
      </w:pPr>
      <w:r>
        <w:t>Applying for Federal Financial Aid</w:t>
      </w:r>
    </w:p>
    <w:p w:rsidR="009B40B8" w:rsidRDefault="009B40B8" w:rsidP="009B40B8">
      <w:pPr>
        <w:pStyle w:val="ListParagraph"/>
        <w:numPr>
          <w:ilvl w:val="0"/>
          <w:numId w:val="1"/>
        </w:numPr>
        <w:spacing w:after="0"/>
      </w:pPr>
      <w:r>
        <w:t>Student Dependency Status</w:t>
      </w:r>
    </w:p>
    <w:p w:rsidR="009B40B8" w:rsidRDefault="009B40B8" w:rsidP="009B40B8">
      <w:pPr>
        <w:spacing w:after="0"/>
      </w:pPr>
    </w:p>
    <w:p w:rsidR="009B40B8" w:rsidRDefault="009B40B8" w:rsidP="009B40B8">
      <w:pPr>
        <w:spacing w:after="0"/>
      </w:pPr>
      <w:r>
        <w:t>Continuing Education Credits: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7 attendees earning .15 CEUs each</w:t>
      </w:r>
    </w:p>
    <w:p w:rsidR="009B40B8" w:rsidRDefault="009B40B8" w:rsidP="009B40B8">
      <w:pPr>
        <w:spacing w:after="0"/>
      </w:pPr>
    </w:p>
    <w:p w:rsidR="009B40B8" w:rsidRDefault="009B40B8" w:rsidP="009B40B8">
      <w:pPr>
        <w:spacing w:after="0"/>
      </w:pPr>
      <w:r>
        <w:t>Evaluation Summary:</w:t>
      </w:r>
    </w:p>
    <w:p w:rsidR="009B40B8" w:rsidRDefault="009B40B8" w:rsidP="009B40B8">
      <w:pPr>
        <w:spacing w:after="0"/>
      </w:pPr>
      <w:r>
        <w:t xml:space="preserve">35 attendees, 25 </w:t>
      </w:r>
      <w:r w:rsidR="00E07F98">
        <w:t>evaluations</w:t>
      </w:r>
      <w:r>
        <w:t>=71% return rate</w:t>
      </w:r>
    </w:p>
    <w:p w:rsidR="00E07F98" w:rsidRDefault="00E07F98" w:rsidP="009B40B8">
      <w:pPr>
        <w:spacing w:after="0"/>
      </w:pPr>
    </w:p>
    <w:p w:rsidR="009B40B8" w:rsidRDefault="009B40B8" w:rsidP="009B40B8">
      <w:pPr>
        <w:spacing w:after="0"/>
      </w:pPr>
      <w:r>
        <w:t>Type of School/Organization: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Trio: 3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High School: 10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Other: 8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College Access Programs: 5</w:t>
      </w:r>
    </w:p>
    <w:p w:rsidR="009B40B8" w:rsidRDefault="009B40B8" w:rsidP="009B40B8">
      <w:pPr>
        <w:pStyle w:val="ListParagraph"/>
        <w:numPr>
          <w:ilvl w:val="0"/>
          <w:numId w:val="2"/>
        </w:numPr>
        <w:spacing w:after="0"/>
      </w:pPr>
      <w:r>
        <w:t>Junior High Schools:  1</w:t>
      </w:r>
    </w:p>
    <w:p w:rsidR="00E07F98" w:rsidRDefault="00E07F98" w:rsidP="00E07F98">
      <w:pPr>
        <w:pStyle w:val="ListParagraph"/>
        <w:spacing w:after="0"/>
      </w:pPr>
    </w:p>
    <w:p w:rsidR="00FD1573" w:rsidRDefault="00FD1573" w:rsidP="00E07F98">
      <w:pPr>
        <w:spacing w:after="0"/>
        <w:ind w:left="-81"/>
      </w:pPr>
      <w:r>
        <w:t>Scale:</w:t>
      </w:r>
      <w:r w:rsidR="00E07F98" w:rsidRPr="00E07F98">
        <w:t xml:space="preserve">        </w:t>
      </w:r>
    </w:p>
    <w:p w:rsidR="00E07F98" w:rsidRPr="00E07F98" w:rsidRDefault="00E07F98" w:rsidP="00E07F98">
      <w:pPr>
        <w:spacing w:after="0"/>
        <w:ind w:left="-81"/>
      </w:pPr>
      <w:r w:rsidRPr="00E07F98">
        <w:t xml:space="preserve">1    = </w:t>
      </w:r>
      <w:r w:rsidRPr="00E07F98">
        <w:tab/>
        <w:t>Unacceptable</w:t>
      </w:r>
    </w:p>
    <w:p w:rsidR="00E07F98" w:rsidRPr="00E07F98" w:rsidRDefault="00E07F98" w:rsidP="00E07F98">
      <w:pPr>
        <w:spacing w:after="0"/>
        <w:ind w:left="-81"/>
      </w:pPr>
      <w:r w:rsidRPr="00E07F98">
        <w:t>2    =</w:t>
      </w:r>
      <w:r w:rsidRPr="00E07F98">
        <w:tab/>
        <w:t>Poor/Less than acceptable</w:t>
      </w:r>
    </w:p>
    <w:p w:rsidR="00FD1573" w:rsidRDefault="00FD1573" w:rsidP="00FD1573">
      <w:pPr>
        <w:spacing w:after="0"/>
        <w:ind w:left="-81"/>
      </w:pPr>
      <w:r>
        <w:lastRenderedPageBreak/>
        <w:t xml:space="preserve">3  </w:t>
      </w:r>
      <w:r w:rsidR="00E07F98" w:rsidRPr="00E07F98">
        <w:t xml:space="preserve">  = </w:t>
      </w:r>
      <w:r w:rsidR="00E07F98" w:rsidRPr="00E07F98">
        <w:tab/>
        <w:t>Moderate/Acceptable</w:t>
      </w:r>
    </w:p>
    <w:p w:rsidR="00FD1573" w:rsidRDefault="00E07F98" w:rsidP="00FD1573">
      <w:pPr>
        <w:spacing w:after="0"/>
        <w:ind w:left="-81"/>
      </w:pPr>
      <w:proofErr w:type="gramStart"/>
      <w:r w:rsidRPr="00E07F98">
        <w:t>4  =</w:t>
      </w:r>
      <w:proofErr w:type="gramEnd"/>
      <w:r w:rsidRPr="00E07F98">
        <w:tab/>
        <w:t>Good/More than acceptable</w:t>
      </w:r>
    </w:p>
    <w:p w:rsidR="00FD1573" w:rsidRDefault="00E07F98" w:rsidP="00FD1573">
      <w:pPr>
        <w:spacing w:after="0"/>
        <w:ind w:left="-81"/>
      </w:pPr>
      <w:r w:rsidRPr="00E07F98">
        <w:t xml:space="preserve">5   = </w:t>
      </w:r>
      <w:r w:rsidRPr="00E07F98">
        <w:tab/>
        <w:t>Outstanding/Much more than acceptable</w:t>
      </w:r>
    </w:p>
    <w:p w:rsidR="00E07F98" w:rsidRDefault="00E07F98" w:rsidP="00FD1573">
      <w:pPr>
        <w:spacing w:after="0"/>
        <w:ind w:left="-81"/>
      </w:pPr>
      <w:r w:rsidRPr="00E07F98">
        <w:t>N/A   =</w:t>
      </w:r>
      <w:r w:rsidRPr="00E07F98">
        <w:tab/>
        <w:t xml:space="preserve">Not applicable/Unknown/No Comment </w:t>
      </w:r>
    </w:p>
    <w:p w:rsidR="00E07F98" w:rsidRPr="00E07F98" w:rsidRDefault="00E07F98" w:rsidP="00E07F98">
      <w:pPr>
        <w:spacing w:after="0"/>
      </w:pPr>
    </w:p>
    <w:p w:rsidR="00E07F98" w:rsidRDefault="00E07F98" w:rsidP="00E07F98">
      <w:pPr>
        <w:spacing w:after="0"/>
      </w:pPr>
      <w:r>
        <w:t>How well did this training meet your needs for assisting students to prepare financially for college?</w:t>
      </w:r>
    </w:p>
    <w:p w:rsidR="00E07F98" w:rsidRDefault="00E07F98" w:rsidP="00E07F98">
      <w:pPr>
        <w:pStyle w:val="ListParagraph"/>
        <w:numPr>
          <w:ilvl w:val="0"/>
          <w:numId w:val="3"/>
        </w:numPr>
        <w:spacing w:after="0"/>
      </w:pPr>
      <w:r>
        <w:t>4.4</w:t>
      </w:r>
    </w:p>
    <w:p w:rsidR="00E07F98" w:rsidRDefault="00E07F98" w:rsidP="00E07F98">
      <w:pPr>
        <w:spacing w:after="0"/>
      </w:pPr>
    </w:p>
    <w:p w:rsidR="00E07F98" w:rsidRDefault="00E07F98" w:rsidP="00E07F98">
      <w:pPr>
        <w:spacing w:after="0"/>
      </w:pPr>
      <w:r>
        <w:t>How well did this training meet the overall objectives stated at the beginning of the workshop?</w:t>
      </w:r>
    </w:p>
    <w:p w:rsidR="00E07F98" w:rsidRDefault="00E07F98" w:rsidP="00E07F98">
      <w:pPr>
        <w:pStyle w:val="ListParagraph"/>
        <w:numPr>
          <w:ilvl w:val="0"/>
          <w:numId w:val="3"/>
        </w:numPr>
        <w:spacing w:after="0"/>
      </w:pPr>
      <w:r>
        <w:t>4.56</w:t>
      </w:r>
    </w:p>
    <w:p w:rsidR="00E07F98" w:rsidRDefault="00E07F98" w:rsidP="00E07F98">
      <w:pPr>
        <w:spacing w:after="0"/>
      </w:pPr>
    </w:p>
    <w:p w:rsidR="00E07F98" w:rsidRDefault="00FD1573" w:rsidP="00E07F98">
      <w:pPr>
        <w:spacing w:after="0"/>
      </w:pPr>
      <w:r>
        <w:t>How helpful were the case studies, charts, and other graphic illustrations?</w:t>
      </w:r>
    </w:p>
    <w:p w:rsidR="00FD1573" w:rsidRDefault="00FD1573" w:rsidP="00FD1573">
      <w:pPr>
        <w:pStyle w:val="ListParagraph"/>
        <w:numPr>
          <w:ilvl w:val="0"/>
          <w:numId w:val="3"/>
        </w:numPr>
        <w:spacing w:after="0"/>
      </w:pPr>
      <w:r>
        <w:t>4.42</w:t>
      </w:r>
    </w:p>
    <w:p w:rsidR="00FD1573" w:rsidRDefault="00FD1573" w:rsidP="00FD1573">
      <w:pPr>
        <w:spacing w:after="0"/>
      </w:pPr>
    </w:p>
    <w:p w:rsidR="00FD1573" w:rsidRDefault="00FD1573" w:rsidP="00FD1573">
      <w:pPr>
        <w:spacing w:after="0"/>
      </w:pPr>
      <w:r>
        <w:t>Our goal is to provide accurate, clear and organized materials.  How do you rate our materials?</w:t>
      </w:r>
    </w:p>
    <w:p w:rsidR="00FD1573" w:rsidRDefault="00FD1573" w:rsidP="00FD1573">
      <w:pPr>
        <w:pStyle w:val="ListParagraph"/>
        <w:numPr>
          <w:ilvl w:val="0"/>
          <w:numId w:val="3"/>
        </w:numPr>
        <w:spacing w:after="0"/>
      </w:pPr>
      <w:r>
        <w:t>4.46</w:t>
      </w:r>
    </w:p>
    <w:p w:rsidR="00FD1573" w:rsidRDefault="00FD1573" w:rsidP="00FD1573">
      <w:pPr>
        <w:spacing w:after="0"/>
      </w:pPr>
    </w:p>
    <w:p w:rsidR="00FD1573" w:rsidRDefault="00FD1573" w:rsidP="00FD1573">
      <w:pPr>
        <w:spacing w:after="0"/>
      </w:pPr>
      <w:r>
        <w:t>Please rate the presentation and/or slide show for clarity and accuracy.</w:t>
      </w:r>
    </w:p>
    <w:p w:rsidR="00FD1573" w:rsidRDefault="00FD1573" w:rsidP="00FD1573">
      <w:pPr>
        <w:pStyle w:val="ListParagraph"/>
        <w:numPr>
          <w:ilvl w:val="0"/>
          <w:numId w:val="3"/>
        </w:numPr>
        <w:spacing w:after="0"/>
      </w:pPr>
      <w:r>
        <w:t>4.42</w:t>
      </w:r>
    </w:p>
    <w:p w:rsidR="00FD1573" w:rsidRDefault="00FD1573" w:rsidP="00FD1573">
      <w:pPr>
        <w:spacing w:after="0"/>
      </w:pPr>
    </w:p>
    <w:p w:rsidR="00FD1573" w:rsidRDefault="00FD1573" w:rsidP="00FD1573">
      <w:pPr>
        <w:spacing w:after="0"/>
      </w:pPr>
      <w:r>
        <w:t>Was enough time devoted to trainee questions and exercises?</w:t>
      </w:r>
    </w:p>
    <w:p w:rsidR="00FD1573" w:rsidRDefault="00FD1573" w:rsidP="00FD1573">
      <w:pPr>
        <w:pStyle w:val="ListParagraph"/>
        <w:numPr>
          <w:ilvl w:val="0"/>
          <w:numId w:val="3"/>
        </w:numPr>
        <w:spacing w:after="0"/>
      </w:pPr>
      <w:r>
        <w:t>Yes: 23</w:t>
      </w:r>
    </w:p>
    <w:p w:rsidR="00FD1573" w:rsidRDefault="00FD1573" w:rsidP="00FD1573">
      <w:pPr>
        <w:pStyle w:val="ListParagraph"/>
        <w:numPr>
          <w:ilvl w:val="0"/>
          <w:numId w:val="3"/>
        </w:numPr>
        <w:spacing w:after="0"/>
      </w:pPr>
      <w:r>
        <w:t>No: 1</w:t>
      </w:r>
    </w:p>
    <w:p w:rsidR="00FD1573" w:rsidRDefault="00FD1573" w:rsidP="00FD1573">
      <w:pPr>
        <w:spacing w:after="0"/>
      </w:pPr>
    </w:p>
    <w:p w:rsidR="00FD1573" w:rsidRDefault="00FD1573" w:rsidP="00FD1573">
      <w:pPr>
        <w:spacing w:after="0"/>
      </w:pPr>
      <w:r>
        <w:t>How did you hear about this training?</w:t>
      </w:r>
    </w:p>
    <w:p w:rsidR="00FD1573" w:rsidRDefault="00FD1573" w:rsidP="00FD1573">
      <w:pPr>
        <w:pStyle w:val="ListParagraph"/>
        <w:numPr>
          <w:ilvl w:val="0"/>
          <w:numId w:val="4"/>
        </w:numPr>
        <w:spacing w:after="0"/>
      </w:pPr>
      <w:r>
        <w:t>Colleague: 6</w:t>
      </w:r>
    </w:p>
    <w:p w:rsidR="00FD1573" w:rsidRDefault="00FD1573" w:rsidP="00FD1573">
      <w:pPr>
        <w:pStyle w:val="ListParagraph"/>
        <w:numPr>
          <w:ilvl w:val="0"/>
          <w:numId w:val="4"/>
        </w:numPr>
        <w:spacing w:after="0"/>
      </w:pPr>
      <w:r>
        <w:t>Email: 16</w:t>
      </w:r>
    </w:p>
    <w:p w:rsidR="00FD1573" w:rsidRDefault="00FD1573" w:rsidP="00FD1573">
      <w:pPr>
        <w:pStyle w:val="ListParagraph"/>
        <w:numPr>
          <w:ilvl w:val="0"/>
          <w:numId w:val="4"/>
        </w:numPr>
        <w:spacing w:after="0"/>
      </w:pPr>
      <w:r>
        <w:t>Other: 2</w:t>
      </w:r>
    </w:p>
    <w:p w:rsidR="00FD1573" w:rsidRDefault="00FD1573" w:rsidP="00FD1573">
      <w:pPr>
        <w:pStyle w:val="ListParagraph"/>
        <w:numPr>
          <w:ilvl w:val="0"/>
          <w:numId w:val="4"/>
        </w:numPr>
        <w:spacing w:after="0"/>
      </w:pPr>
      <w:r>
        <w:t>Website: 1</w:t>
      </w:r>
    </w:p>
    <w:p w:rsidR="00FD1573" w:rsidRDefault="00FD1573" w:rsidP="00FD1573">
      <w:pPr>
        <w:spacing w:after="0"/>
      </w:pPr>
    </w:p>
    <w:p w:rsidR="00FD1573" w:rsidRPr="00FD1573" w:rsidRDefault="00FD1573" w:rsidP="00FD1573">
      <w:pPr>
        <w:spacing w:after="0"/>
        <w:rPr>
          <w:b/>
        </w:rPr>
      </w:pPr>
      <w:r w:rsidRPr="00FD1573">
        <w:rPr>
          <w:b/>
        </w:rPr>
        <w:t>April 30, 2014</w:t>
      </w:r>
    </w:p>
    <w:p w:rsidR="00FD1573" w:rsidRPr="00FD1573" w:rsidRDefault="00FD1573" w:rsidP="00FD1573">
      <w:pPr>
        <w:spacing w:after="0"/>
        <w:rPr>
          <w:b/>
        </w:rPr>
      </w:pPr>
      <w:r w:rsidRPr="00FD1573">
        <w:rPr>
          <w:b/>
        </w:rPr>
        <w:t xml:space="preserve">MCAN Conference </w:t>
      </w:r>
    </w:p>
    <w:p w:rsidR="00FD1573" w:rsidRDefault="00FD1573" w:rsidP="00FD1573">
      <w:pPr>
        <w:spacing w:after="0"/>
        <w:rPr>
          <w:b/>
        </w:rPr>
      </w:pPr>
      <w:r w:rsidRPr="00FD1573">
        <w:rPr>
          <w:b/>
        </w:rPr>
        <w:t>Great Falls MT</w:t>
      </w:r>
    </w:p>
    <w:p w:rsidR="00E619CF" w:rsidRDefault="00E619CF" w:rsidP="00FD1573">
      <w:pPr>
        <w:spacing w:after="0"/>
        <w:rPr>
          <w:b/>
        </w:rPr>
      </w:pPr>
      <w:r>
        <w:rPr>
          <w:b/>
        </w:rPr>
        <w:t xml:space="preserve">Presenters:  Jennifer </w:t>
      </w:r>
      <w:proofErr w:type="spellStart"/>
      <w:r>
        <w:rPr>
          <w:b/>
        </w:rPr>
        <w:t>Almli</w:t>
      </w:r>
      <w:proofErr w:type="spellEnd"/>
      <w:r>
        <w:rPr>
          <w:b/>
        </w:rPr>
        <w:t xml:space="preserve"> &amp; Schylar Canfield, Student Assistance Foundation</w:t>
      </w:r>
    </w:p>
    <w:p w:rsidR="00E619CF" w:rsidRDefault="00E619CF" w:rsidP="00FD1573">
      <w:pPr>
        <w:spacing w:after="0"/>
        <w:rPr>
          <w:b/>
        </w:rPr>
      </w:pPr>
    </w:p>
    <w:p w:rsidR="00E619CF" w:rsidRDefault="00E619CF" w:rsidP="00E619CF">
      <w:pPr>
        <w:spacing w:after="0"/>
      </w:pPr>
      <w:r>
        <w:t>Sessions Presented:</w:t>
      </w:r>
    </w:p>
    <w:p w:rsidR="00E619CF" w:rsidRDefault="00E619CF" w:rsidP="00E619CF">
      <w:pPr>
        <w:pStyle w:val="ListParagraph"/>
        <w:numPr>
          <w:ilvl w:val="0"/>
          <w:numId w:val="1"/>
        </w:numPr>
        <w:spacing w:after="0"/>
      </w:pPr>
      <w:r>
        <w:t>Overview of Financial Aid Programs</w:t>
      </w:r>
    </w:p>
    <w:p w:rsidR="00E619CF" w:rsidRDefault="00E619CF" w:rsidP="00E619CF">
      <w:pPr>
        <w:pStyle w:val="ListParagraph"/>
        <w:numPr>
          <w:ilvl w:val="0"/>
          <w:numId w:val="1"/>
        </w:numPr>
        <w:spacing w:after="0"/>
      </w:pPr>
      <w:r>
        <w:t>Applying for Federal Financial Aid</w:t>
      </w:r>
    </w:p>
    <w:p w:rsidR="00E619CF" w:rsidRDefault="00E619CF" w:rsidP="00E619CF">
      <w:pPr>
        <w:pStyle w:val="ListParagraph"/>
        <w:numPr>
          <w:ilvl w:val="0"/>
          <w:numId w:val="1"/>
        </w:numPr>
        <w:spacing w:after="0"/>
      </w:pPr>
      <w:r>
        <w:t>Student Dependency Status</w:t>
      </w:r>
    </w:p>
    <w:p w:rsidR="00E619CF" w:rsidRDefault="00E619CF" w:rsidP="00E619CF">
      <w:pPr>
        <w:pStyle w:val="ListParagraph"/>
        <w:numPr>
          <w:ilvl w:val="0"/>
          <w:numId w:val="1"/>
        </w:numPr>
        <w:spacing w:after="0"/>
      </w:pPr>
      <w:r>
        <w:t>And the Number Is…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lastRenderedPageBreak/>
        <w:t>Continuing Education Credits: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None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Evaluation Summary:</w:t>
      </w:r>
    </w:p>
    <w:p w:rsidR="00E619CF" w:rsidRDefault="00E619CF" w:rsidP="00E619CF">
      <w:pPr>
        <w:spacing w:after="0"/>
      </w:pPr>
      <w:r>
        <w:t>14</w:t>
      </w:r>
      <w:r>
        <w:t xml:space="preserve"> attendees, </w:t>
      </w:r>
      <w:r>
        <w:t>10</w:t>
      </w:r>
      <w:r>
        <w:t xml:space="preserve"> evaluations=71% return rate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Type of School/Organization: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Trio: 7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High School: 1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Other: 0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College Access Programs: 3</w:t>
      </w:r>
    </w:p>
    <w:p w:rsidR="00E619CF" w:rsidRDefault="00E619CF" w:rsidP="00E619CF">
      <w:pPr>
        <w:pStyle w:val="ListParagraph"/>
        <w:numPr>
          <w:ilvl w:val="0"/>
          <w:numId w:val="2"/>
        </w:numPr>
        <w:spacing w:after="0"/>
      </w:pPr>
      <w:r>
        <w:t>Junior High Schools:  0</w:t>
      </w:r>
    </w:p>
    <w:p w:rsidR="00E619CF" w:rsidRDefault="00E619CF" w:rsidP="00FD1573">
      <w:pPr>
        <w:spacing w:after="0"/>
        <w:rPr>
          <w:b/>
        </w:rPr>
      </w:pPr>
    </w:p>
    <w:p w:rsidR="00E619CF" w:rsidRDefault="00E619CF" w:rsidP="00E619CF">
      <w:pPr>
        <w:spacing w:after="0"/>
        <w:ind w:left="-81"/>
      </w:pPr>
      <w:r>
        <w:t>Scale:</w:t>
      </w:r>
      <w:r w:rsidRPr="00E07F98">
        <w:t xml:space="preserve">        </w:t>
      </w:r>
    </w:p>
    <w:p w:rsidR="00E619CF" w:rsidRPr="00E07F98" w:rsidRDefault="00E619CF" w:rsidP="00E619CF">
      <w:pPr>
        <w:spacing w:after="0"/>
        <w:ind w:left="-81"/>
      </w:pPr>
      <w:r w:rsidRPr="00E07F98">
        <w:t xml:space="preserve">1    = </w:t>
      </w:r>
      <w:r w:rsidRPr="00E07F98">
        <w:tab/>
        <w:t>Unacceptable</w:t>
      </w:r>
    </w:p>
    <w:p w:rsidR="00E619CF" w:rsidRPr="00E07F98" w:rsidRDefault="00E619CF" w:rsidP="00E619CF">
      <w:pPr>
        <w:spacing w:after="0"/>
        <w:ind w:left="-81"/>
      </w:pPr>
      <w:r w:rsidRPr="00E07F98">
        <w:t>2    =</w:t>
      </w:r>
      <w:r w:rsidRPr="00E07F98">
        <w:tab/>
        <w:t>Poor/Less than acceptable</w:t>
      </w:r>
    </w:p>
    <w:p w:rsidR="00E619CF" w:rsidRDefault="00E619CF" w:rsidP="00E619CF">
      <w:pPr>
        <w:spacing w:after="0"/>
        <w:ind w:left="-81"/>
      </w:pPr>
      <w:r>
        <w:t xml:space="preserve">3  </w:t>
      </w:r>
      <w:r w:rsidRPr="00E07F98">
        <w:t xml:space="preserve">  = </w:t>
      </w:r>
      <w:r w:rsidRPr="00E07F98">
        <w:tab/>
        <w:t>Moderate/Acceptable</w:t>
      </w:r>
    </w:p>
    <w:p w:rsidR="00E619CF" w:rsidRDefault="00E619CF" w:rsidP="00E619CF">
      <w:pPr>
        <w:spacing w:after="0"/>
        <w:ind w:left="-81"/>
      </w:pPr>
      <w:proofErr w:type="gramStart"/>
      <w:r w:rsidRPr="00E07F98">
        <w:t>4  =</w:t>
      </w:r>
      <w:proofErr w:type="gramEnd"/>
      <w:r w:rsidRPr="00E07F98">
        <w:tab/>
        <w:t>Good/More than acceptable</w:t>
      </w:r>
    </w:p>
    <w:p w:rsidR="00E619CF" w:rsidRDefault="00E619CF" w:rsidP="00E619CF">
      <w:pPr>
        <w:spacing w:after="0"/>
        <w:ind w:left="-81"/>
      </w:pPr>
      <w:r w:rsidRPr="00E07F98">
        <w:t xml:space="preserve">5   = </w:t>
      </w:r>
      <w:r w:rsidRPr="00E07F98">
        <w:tab/>
        <w:t>Outstanding/Much more than acceptable</w:t>
      </w:r>
    </w:p>
    <w:p w:rsidR="00E619CF" w:rsidRDefault="00E619CF" w:rsidP="00E619CF">
      <w:pPr>
        <w:spacing w:after="0"/>
        <w:ind w:left="-81"/>
      </w:pPr>
      <w:r>
        <w:t>N/</w:t>
      </w:r>
      <w:proofErr w:type="gramStart"/>
      <w:r>
        <w:t>A</w:t>
      </w:r>
      <w:r w:rsidRPr="00E07F98">
        <w:t xml:space="preserve">  =</w:t>
      </w:r>
      <w:proofErr w:type="gramEnd"/>
      <w:r w:rsidRPr="00E07F98">
        <w:tab/>
        <w:t xml:space="preserve">Not applicable/Unknown/No Comment </w:t>
      </w:r>
    </w:p>
    <w:p w:rsidR="00E619CF" w:rsidRDefault="00E619CF" w:rsidP="00E619CF">
      <w:pPr>
        <w:spacing w:after="0"/>
        <w:ind w:left="-81"/>
      </w:pPr>
    </w:p>
    <w:p w:rsidR="00E619CF" w:rsidRDefault="00E619CF" w:rsidP="00E619CF">
      <w:pPr>
        <w:spacing w:after="0"/>
      </w:pPr>
      <w:r>
        <w:t>How well did this training meet your needs for assisting students to prepare financially for college?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4.4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How well did this training meet the overall objectives stated at the beginning of the workshop?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4.4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How helpful were the case studies, charts, and other graphic illustrations?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4.5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Our goal is to provide accurate, clear and organized materials.  How do you rate our materials?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4.5</w:t>
      </w:r>
      <w:r>
        <w:t>6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Please rate the presentation and/or slide show for clarity and accuracy.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4.56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Was enough time devoted to trainee questions and exercises?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Yes: 9</w:t>
      </w:r>
    </w:p>
    <w:p w:rsidR="00E619CF" w:rsidRDefault="00E619CF" w:rsidP="00E619CF">
      <w:pPr>
        <w:pStyle w:val="ListParagraph"/>
        <w:numPr>
          <w:ilvl w:val="0"/>
          <w:numId w:val="3"/>
        </w:numPr>
        <w:spacing w:after="0"/>
      </w:pPr>
      <w:r>
        <w:t>No: 0</w:t>
      </w:r>
    </w:p>
    <w:p w:rsidR="00E619CF" w:rsidRDefault="00E619CF" w:rsidP="00E619CF">
      <w:pPr>
        <w:spacing w:after="0"/>
      </w:pPr>
    </w:p>
    <w:p w:rsidR="00E619CF" w:rsidRDefault="00E619CF" w:rsidP="00E619CF">
      <w:pPr>
        <w:spacing w:after="0"/>
      </w:pPr>
      <w:r>
        <w:t>How did you hear about this training?</w:t>
      </w:r>
    </w:p>
    <w:p w:rsidR="00E619CF" w:rsidRDefault="00E619CF" w:rsidP="00E619CF">
      <w:pPr>
        <w:pStyle w:val="ListParagraph"/>
        <w:numPr>
          <w:ilvl w:val="0"/>
          <w:numId w:val="4"/>
        </w:numPr>
        <w:spacing w:after="0"/>
      </w:pPr>
      <w:r>
        <w:lastRenderedPageBreak/>
        <w:t>Colleague: 3</w:t>
      </w:r>
    </w:p>
    <w:p w:rsidR="00E619CF" w:rsidRDefault="00E619CF" w:rsidP="00E619CF">
      <w:pPr>
        <w:pStyle w:val="ListParagraph"/>
        <w:numPr>
          <w:ilvl w:val="0"/>
          <w:numId w:val="4"/>
        </w:numPr>
        <w:spacing w:after="0"/>
      </w:pPr>
      <w:r>
        <w:t>Email: 1</w:t>
      </w:r>
    </w:p>
    <w:p w:rsidR="00E619CF" w:rsidRDefault="00E619CF" w:rsidP="00E619CF">
      <w:pPr>
        <w:pStyle w:val="ListParagraph"/>
        <w:numPr>
          <w:ilvl w:val="0"/>
          <w:numId w:val="4"/>
        </w:numPr>
        <w:spacing w:after="0"/>
      </w:pPr>
      <w:r>
        <w:t>Other: 3</w:t>
      </w:r>
    </w:p>
    <w:p w:rsidR="00E619CF" w:rsidRDefault="00E619CF" w:rsidP="00E619CF">
      <w:pPr>
        <w:pStyle w:val="ListParagraph"/>
        <w:numPr>
          <w:ilvl w:val="0"/>
          <w:numId w:val="4"/>
        </w:numPr>
        <w:spacing w:after="0"/>
      </w:pPr>
      <w:r>
        <w:t>Website: 1</w:t>
      </w:r>
    </w:p>
    <w:p w:rsidR="00E619CF" w:rsidRDefault="00E619CF" w:rsidP="00E619CF">
      <w:pPr>
        <w:pStyle w:val="ListParagraph"/>
        <w:numPr>
          <w:ilvl w:val="0"/>
          <w:numId w:val="4"/>
        </w:numPr>
        <w:spacing w:after="0"/>
      </w:pPr>
      <w:r>
        <w:t>No answer: 2</w:t>
      </w:r>
    </w:p>
    <w:p w:rsidR="00E619CF" w:rsidRDefault="00E619CF" w:rsidP="00E619CF">
      <w:pPr>
        <w:spacing w:after="0"/>
        <w:ind w:left="-81"/>
      </w:pPr>
    </w:p>
    <w:p w:rsidR="00E619CF" w:rsidRPr="00FD1573" w:rsidRDefault="00E619CF" w:rsidP="00FD1573">
      <w:pPr>
        <w:spacing w:after="0"/>
        <w:rPr>
          <w:b/>
        </w:rPr>
      </w:pPr>
      <w:bookmarkStart w:id="0" w:name="_GoBack"/>
      <w:bookmarkEnd w:id="0"/>
    </w:p>
    <w:sectPr w:rsidR="00E619CF" w:rsidRPr="00FD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5A8B"/>
    <w:multiLevelType w:val="hybridMultilevel"/>
    <w:tmpl w:val="03A0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6E84"/>
    <w:multiLevelType w:val="hybridMultilevel"/>
    <w:tmpl w:val="3810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77FD3"/>
    <w:multiLevelType w:val="hybridMultilevel"/>
    <w:tmpl w:val="3242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36DF7"/>
    <w:multiLevelType w:val="hybridMultilevel"/>
    <w:tmpl w:val="28E4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B8"/>
    <w:rsid w:val="009B40B8"/>
    <w:rsid w:val="00E07F98"/>
    <w:rsid w:val="00E619CF"/>
    <w:rsid w:val="00F67195"/>
    <w:rsid w:val="00F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A9392B5C</Template>
  <TotalTime>27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Tina</dc:creator>
  <cp:lastModifiedBy>Wagner, Tina</cp:lastModifiedBy>
  <cp:revision>2</cp:revision>
  <dcterms:created xsi:type="dcterms:W3CDTF">2015-08-27T15:08:00Z</dcterms:created>
  <dcterms:modified xsi:type="dcterms:W3CDTF">2015-08-27T15:36:00Z</dcterms:modified>
</cp:coreProperties>
</file>