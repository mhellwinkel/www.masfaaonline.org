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7" w:rsidRDefault="00BF58B4" w:rsidP="003A3D68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-457200</wp:posOffset>
                </wp:positionV>
                <wp:extent cx="5811520" cy="800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800100"/>
                          <a:chOff x="1080" y="720"/>
                          <a:chExt cx="9152" cy="12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masfaa rebuild st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720"/>
                            <a:ext cx="1937" cy="1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masfa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2" y="780"/>
                            <a:ext cx="7200" cy="1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5"/>
                        <wps:cNvCnPr/>
                        <wps:spPr bwMode="auto">
                          <a:xfrm flipV="1">
                            <a:off x="2947" y="1520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75E5409" id="Group 2" o:spid="_x0000_s1026" style="position:absolute;margin-left:-3.75pt;margin-top:-36pt;width:457.6pt;height:63pt;z-index:251658240" coordorigin="1080,720" coordsize="9152,1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I8d+O9I+GfhK/13Xb+20zSdNiaa4uZ3CJGoGSSTQBr0V+&#10;P/w6/wCDqnwF4z/4KRz/AA4aGOD4cXbrp1nrcjBUFyDguT/cPav140jVrXXtLt72yniurS7jEsMs&#10;bbkkUjIYHuCKAL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sfaa rebuild stage 3" style="position:absolute;left:1080;top:720;width:1937;height:1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WViLDAAAA2gAAAA8AAABkcnMvZG93bnJldi54bWxEj0GLwjAUhO+C/yE8YW+a6uIi1SjisrJ7&#10;EFF78Phsnm2xeSlNrNVfb4QFj8PMfMPMFq0pRUO1KywrGA4iEMSp1QVnCpLDT38CwnlkjaVlUnAn&#10;B4t5tzPDWNsb76jZ+0wECLsYFeTeV7GULs3JoBvYijh4Z1sb9EHWmdQ13gLclHIURV/SYMFhIceK&#10;Vjmll/3VKBif7k2SueNDl3I72Sabx9/n+lupj167nILw1Pp3+L/9qxWM4HUl3A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hZWIsMAAADaAAAADwAAAAAAAAAAAAAAAACf&#10;AgAAZHJzL2Rvd25yZXYueG1sUEsFBgAAAAAEAAQA9wAAAI8DAAAAAA==&#10;">
                  <v:imagedata r:id="rId8" o:title="masfaa rebuild stage 3"/>
                </v:shape>
                <v:shape id="Picture 4" o:spid="_x0000_s1028" type="#_x0000_t75" alt="masfaa letterhead" style="position:absolute;left:3032;top:780;width:7200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b9z/EAAAA2gAAAA8AAABkcnMvZG93bnJldi54bWxEj81qwzAQhO+BvIPYQC8lllNDMa6VEAKG&#10;5tQ6P4fcFmtru7VWrqXE7ttXhUKOw8x8w+SbyXTiRoNrLStYRTEI4srqlmsFp2OxTEE4j6yxs0wK&#10;fsjBZj2f5ZhpO3JJt4OvRYCwy1BB432fSemqhgy6yPbEwfuwg0Ef5FBLPeAY4KaTT3H8LA22HBYa&#10;7GnXUPV1uBoF33tMk8vq3ddv5blLk8fiU7eFUg+LafsCwtPk7+H/9qtWkMDflXAD5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b9z/EAAAA2gAAAA8AAAAAAAAAAAAAAAAA&#10;nwIAAGRycy9kb3ducmV2LnhtbFBLBQYAAAAABAAEAPcAAACQAwAAAAA=&#10;">
                  <v:imagedata r:id="rId9" o:title="masfaa letterhead"/>
                </v:shape>
                <v:line id="Line 5" o:spid="_x0000_s1029" style="position:absolute;flip:y;visibility:visible;mso-wrap-style:square" from="2947,1520" to="6835,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EfFcUAAADaAAAADwAAAGRycy9kb3ducmV2LnhtbESPQWvCQBSE7wX/w/IEb3VjK1Kiq5RC&#10;S5UgNulBb4/sMwnNvg3ZTYz99V1B6HGYmW+Y1WYwteipdZVlBbNpBII4t7riQsF39v74AsJ5ZI21&#10;ZVJwJQeb9ehhhbG2F/6iPvWFCBB2MSoovW9iKV1ekkE3tQ1x8M62NeiDbAupW7wEuKnlUxQtpMGK&#10;w0KJDb2VlP+knVGgt1kyO33sng82GY78O3fdvkmUmoyH1yUIT4P/D9/bn1rBHG5Xwg2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EfFcUAAADaAAAADwAAAAAAAAAA&#10;AAAAAAChAgAAZHJzL2Rvd25yZXYueG1sUEsFBgAAAAAEAAQA+QAAAJMDAAAAAA==&#10;" strokeweight="4pt"/>
              </v:group>
            </w:pict>
          </mc:Fallback>
        </mc:AlternateContent>
      </w:r>
    </w:p>
    <w:p w:rsidR="004E4457" w:rsidRDefault="004E4457" w:rsidP="003A3D68">
      <w:pPr>
        <w:spacing w:after="0"/>
        <w:jc w:val="center"/>
        <w:rPr>
          <w:b/>
        </w:rPr>
      </w:pPr>
    </w:p>
    <w:p w:rsidR="004E4457" w:rsidRDefault="004E4457" w:rsidP="003A3D68">
      <w:pPr>
        <w:spacing w:after="0"/>
        <w:jc w:val="center"/>
        <w:rPr>
          <w:b/>
        </w:rPr>
      </w:pPr>
    </w:p>
    <w:p w:rsidR="00FE683A" w:rsidRPr="003A3D68" w:rsidRDefault="00D60590" w:rsidP="003A3D68">
      <w:pPr>
        <w:spacing w:after="0"/>
        <w:jc w:val="center"/>
        <w:rPr>
          <w:b/>
        </w:rPr>
      </w:pPr>
      <w:r>
        <w:rPr>
          <w:b/>
        </w:rPr>
        <w:t xml:space="preserve">MASFAA </w:t>
      </w:r>
      <w:r w:rsidR="005A6B56">
        <w:rPr>
          <w:b/>
        </w:rPr>
        <w:t xml:space="preserve">Transitional </w:t>
      </w:r>
      <w:r>
        <w:rPr>
          <w:b/>
        </w:rPr>
        <w:t>B</w:t>
      </w:r>
      <w:r w:rsidR="003E40AD">
        <w:rPr>
          <w:b/>
        </w:rPr>
        <w:t>oard</w:t>
      </w:r>
      <w:r w:rsidR="00C007C7" w:rsidRPr="003A3D68">
        <w:rPr>
          <w:b/>
        </w:rPr>
        <w:t xml:space="preserve"> </w:t>
      </w:r>
      <w:r w:rsidR="003D6CD3">
        <w:rPr>
          <w:b/>
        </w:rPr>
        <w:t>Minutes</w:t>
      </w:r>
      <w:bookmarkStart w:id="0" w:name="_GoBack"/>
      <w:bookmarkEnd w:id="0"/>
    </w:p>
    <w:p w:rsidR="007A7790" w:rsidRDefault="00C007C7" w:rsidP="003A3D68">
      <w:pPr>
        <w:spacing w:after="0"/>
        <w:jc w:val="center"/>
        <w:rPr>
          <w:b/>
        </w:rPr>
      </w:pPr>
      <w:r w:rsidRPr="003A3D68">
        <w:rPr>
          <w:b/>
        </w:rPr>
        <w:t xml:space="preserve">Location: </w:t>
      </w:r>
      <w:r w:rsidR="005A6B56">
        <w:rPr>
          <w:b/>
        </w:rPr>
        <w:t>Conference Call</w:t>
      </w:r>
    </w:p>
    <w:p w:rsidR="002C4950" w:rsidRPr="003A3D68" w:rsidRDefault="00605F4A" w:rsidP="003E40AD">
      <w:pPr>
        <w:spacing w:after="0"/>
        <w:jc w:val="center"/>
        <w:rPr>
          <w:b/>
        </w:rPr>
      </w:pPr>
      <w:r>
        <w:rPr>
          <w:b/>
          <w:color w:val="FF0000"/>
        </w:rPr>
        <w:t>Friday, September 18, 2015 2:3</w:t>
      </w:r>
      <w:r w:rsidR="007017F1">
        <w:rPr>
          <w:b/>
          <w:color w:val="FF0000"/>
        </w:rPr>
        <w:t>0 pm</w:t>
      </w:r>
    </w:p>
    <w:p w:rsidR="002C4950" w:rsidRDefault="002C4950" w:rsidP="002C4950">
      <w:pPr>
        <w:spacing w:after="0"/>
      </w:pPr>
    </w:p>
    <w:p w:rsidR="00BB3EFB" w:rsidRDefault="002C4950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E4457">
        <w:rPr>
          <w:b/>
        </w:rPr>
        <w:t xml:space="preserve">Call </w:t>
      </w:r>
      <w:r w:rsidR="004E4457" w:rsidRPr="004E4457">
        <w:rPr>
          <w:b/>
        </w:rPr>
        <w:t xml:space="preserve">Meeting </w:t>
      </w:r>
      <w:r w:rsidR="00BB3EFB">
        <w:rPr>
          <w:b/>
        </w:rPr>
        <w:t>to Order:</w:t>
      </w:r>
    </w:p>
    <w:p w:rsidR="00BB3EFB" w:rsidRPr="00BB3EFB" w:rsidRDefault="00BB3EFB" w:rsidP="00BB3EFB">
      <w:pPr>
        <w:pStyle w:val="ListParagraph"/>
        <w:spacing w:after="0"/>
      </w:pPr>
      <w:r w:rsidRPr="00BB3EFB">
        <w:t>Roxy Jacobson makes a motion to call the meeting to order</w:t>
      </w:r>
    </w:p>
    <w:p w:rsidR="002C4950" w:rsidRPr="00BB3EFB" w:rsidRDefault="00BB3EFB" w:rsidP="00BB3EFB">
      <w:pPr>
        <w:pStyle w:val="ListParagraph"/>
        <w:spacing w:after="0"/>
      </w:pPr>
      <w:r w:rsidRPr="00BB3EFB">
        <w:t xml:space="preserve">Rita </w:t>
      </w:r>
      <w:proofErr w:type="spellStart"/>
      <w:r w:rsidRPr="00BB3EFB">
        <w:t>Larby</w:t>
      </w:r>
      <w:proofErr w:type="spellEnd"/>
      <w:r w:rsidRPr="00BB3EFB">
        <w:t xml:space="preserve"> seconds the motion</w:t>
      </w:r>
    </w:p>
    <w:p w:rsidR="00BB3EFB" w:rsidRDefault="004E4457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E4457">
        <w:rPr>
          <w:b/>
        </w:rPr>
        <w:t>Approve Agenda</w:t>
      </w:r>
    </w:p>
    <w:p w:rsidR="00BB3EFB" w:rsidRPr="00BB3EFB" w:rsidRDefault="00BB3EFB" w:rsidP="00BB3EFB">
      <w:pPr>
        <w:pStyle w:val="ListParagraph"/>
        <w:spacing w:after="0"/>
      </w:pPr>
      <w:r w:rsidRPr="00BB3EFB">
        <w:t>Sandy Johnsrud makes a motion to approve the agenda</w:t>
      </w:r>
    </w:p>
    <w:p w:rsidR="002C4950" w:rsidRPr="004E4457" w:rsidRDefault="00BB3EFB" w:rsidP="00BB3EFB">
      <w:pPr>
        <w:pStyle w:val="ListParagraph"/>
        <w:spacing w:after="0"/>
        <w:rPr>
          <w:b/>
        </w:rPr>
      </w:pPr>
      <w:r w:rsidRPr="00BB3EFB">
        <w:t xml:space="preserve">Rita </w:t>
      </w:r>
      <w:proofErr w:type="spellStart"/>
      <w:r w:rsidRPr="00BB3EFB">
        <w:t>Larby</w:t>
      </w:r>
      <w:proofErr w:type="spellEnd"/>
      <w:r w:rsidRPr="00BB3EFB">
        <w:t xml:space="preserve"> seconds the motion</w:t>
      </w:r>
    </w:p>
    <w:p w:rsidR="00E10ECF" w:rsidRDefault="004E4457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E4457">
        <w:rPr>
          <w:b/>
        </w:rPr>
        <w:t>Approve Minutes</w:t>
      </w:r>
    </w:p>
    <w:p w:rsidR="00BB3EFB" w:rsidRPr="00BB3EFB" w:rsidRDefault="00BB3EFB" w:rsidP="00BB3EFB">
      <w:pPr>
        <w:pStyle w:val="ListParagraph"/>
        <w:spacing w:after="0"/>
      </w:pPr>
      <w:r w:rsidRPr="00BB3EFB">
        <w:t>Roxy Jacobson makes a motion to approve the minutes</w:t>
      </w:r>
    </w:p>
    <w:p w:rsidR="00E10ECF" w:rsidRPr="00BB3EFB" w:rsidRDefault="00BB3EFB" w:rsidP="00E10ECF">
      <w:pPr>
        <w:pStyle w:val="ListParagraph"/>
        <w:spacing w:after="0"/>
      </w:pPr>
      <w:r w:rsidRPr="00BB3EFB">
        <w:t>Tina Wagner seconds the motion</w:t>
      </w:r>
    </w:p>
    <w:p w:rsidR="00E10ECF" w:rsidRDefault="00E10ECF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Robert’s Rules of Order and Voting Protocol</w:t>
      </w:r>
    </w:p>
    <w:p w:rsidR="00E10ECF" w:rsidRPr="00E10ECF" w:rsidRDefault="00E10ECF" w:rsidP="00E10ECF">
      <w:pPr>
        <w:pStyle w:val="ListParagraph"/>
        <w:rPr>
          <w:b/>
        </w:rPr>
      </w:pPr>
    </w:p>
    <w:p w:rsidR="00E10ECF" w:rsidRDefault="00E10ECF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Policies and Procedures, Bylaws and Board Responsibilities</w:t>
      </w:r>
    </w:p>
    <w:p w:rsidR="00FC7EC4" w:rsidRDefault="0042783C" w:rsidP="00FC7EC4">
      <w:pPr>
        <w:pStyle w:val="ListParagraph"/>
        <w:numPr>
          <w:ilvl w:val="1"/>
          <w:numId w:val="4"/>
        </w:numPr>
        <w:spacing w:after="0"/>
      </w:pPr>
      <w:r>
        <w:t>Review and suggested changes</w:t>
      </w:r>
    </w:p>
    <w:p w:rsidR="00160C7E" w:rsidRPr="00FC7EC4" w:rsidRDefault="00160C7E" w:rsidP="00160C7E">
      <w:pPr>
        <w:pStyle w:val="ListParagraph"/>
        <w:spacing w:after="0"/>
        <w:ind w:left="1440"/>
      </w:pPr>
      <w:r>
        <w:t>Suggestions to the P &amp; P sent out for review by Tina Wagner</w:t>
      </w:r>
    </w:p>
    <w:p w:rsidR="00E10ECF" w:rsidRPr="00160C7E" w:rsidRDefault="00160C7E" w:rsidP="00E10ECF">
      <w:pPr>
        <w:pStyle w:val="ListParagraph"/>
        <w:rPr>
          <w:i/>
        </w:rPr>
      </w:pPr>
      <w:r w:rsidRPr="00160C7E">
        <w:rPr>
          <w:i/>
        </w:rPr>
        <w:t xml:space="preserve">               (</w:t>
      </w:r>
      <w:proofErr w:type="gramStart"/>
      <w:r w:rsidRPr="00160C7E">
        <w:rPr>
          <w:i/>
        </w:rPr>
        <w:t>see</w:t>
      </w:r>
      <w:proofErr w:type="gramEnd"/>
      <w:r w:rsidRPr="00160C7E">
        <w:rPr>
          <w:i/>
        </w:rPr>
        <w:t xml:space="preserve"> attached)</w:t>
      </w:r>
    </w:p>
    <w:p w:rsidR="00E10ECF" w:rsidRDefault="008C4B50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MASFAA Finances and Expense Reports</w:t>
      </w:r>
    </w:p>
    <w:p w:rsidR="008C4B50" w:rsidRPr="00370C39" w:rsidRDefault="00EB269A" w:rsidP="008C4B50">
      <w:pPr>
        <w:pStyle w:val="ListParagraph"/>
        <w:numPr>
          <w:ilvl w:val="1"/>
          <w:numId w:val="4"/>
        </w:numPr>
        <w:spacing w:after="0"/>
        <w:rPr>
          <w:b/>
        </w:rPr>
      </w:pPr>
      <w:r>
        <w:t>201</w:t>
      </w:r>
      <w:r w:rsidR="00605F4A">
        <w:t>5</w:t>
      </w:r>
      <w:r>
        <w:t xml:space="preserve"> Budget Update/Discussion</w:t>
      </w:r>
    </w:p>
    <w:p w:rsidR="00370C39" w:rsidRPr="004712BD" w:rsidRDefault="00370C39" w:rsidP="00370C39">
      <w:pPr>
        <w:pStyle w:val="ListParagraph"/>
        <w:spacing w:after="0"/>
        <w:ind w:left="1440"/>
        <w:rPr>
          <w:b/>
        </w:rPr>
      </w:pPr>
      <w:r>
        <w:t>Tina did the budget for 2015</w:t>
      </w:r>
    </w:p>
    <w:p w:rsidR="008C4B50" w:rsidRDefault="008C4B50" w:rsidP="008C4B50">
      <w:pPr>
        <w:pStyle w:val="ListParagraph"/>
        <w:numPr>
          <w:ilvl w:val="1"/>
          <w:numId w:val="4"/>
        </w:numPr>
        <w:spacing w:after="0"/>
      </w:pPr>
      <w:r>
        <w:t>201</w:t>
      </w:r>
      <w:r w:rsidR="00605F4A">
        <w:t>6</w:t>
      </w:r>
      <w:r>
        <w:t xml:space="preserve"> Budget </w:t>
      </w:r>
      <w:r w:rsidR="003E40AD">
        <w:t>Discussion</w:t>
      </w:r>
    </w:p>
    <w:p w:rsidR="00370C39" w:rsidRDefault="00370C39" w:rsidP="00370C39">
      <w:pPr>
        <w:pStyle w:val="ListParagraph"/>
        <w:spacing w:after="0"/>
        <w:ind w:left="1440"/>
      </w:pPr>
      <w:r>
        <w:t>There is no budget yet for 2016</w:t>
      </w:r>
    </w:p>
    <w:p w:rsidR="00E33848" w:rsidRDefault="00E33848" w:rsidP="00370C39">
      <w:pPr>
        <w:pStyle w:val="ListParagraph"/>
        <w:spacing w:after="0"/>
        <w:ind w:left="1440"/>
      </w:pPr>
      <w:r>
        <w:t>Sandy - $9877.00 cleared from MCAN seed money.</w:t>
      </w:r>
      <w:r w:rsidR="00E202D8">
        <w:t xml:space="preserve">  Use some for scholarships?</w:t>
      </w:r>
    </w:p>
    <w:p w:rsidR="008C4B50" w:rsidRPr="008C4B50" w:rsidRDefault="008C4B50" w:rsidP="008C4B50">
      <w:pPr>
        <w:pStyle w:val="ListParagraph"/>
        <w:ind w:left="1440"/>
        <w:rPr>
          <w:b/>
        </w:rPr>
      </w:pPr>
    </w:p>
    <w:p w:rsidR="004E4457" w:rsidRPr="004E4457" w:rsidRDefault="004E4457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E4457">
        <w:rPr>
          <w:b/>
        </w:rPr>
        <w:t>Officers Reports</w:t>
      </w:r>
    </w:p>
    <w:p w:rsidR="004E4457" w:rsidRPr="00CF14D0" w:rsidRDefault="005D5847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Past-President, </w:t>
      </w:r>
      <w:r w:rsidR="00605F4A" w:rsidRPr="00CF14D0">
        <w:rPr>
          <w:b/>
        </w:rPr>
        <w:t>Tina Wagner</w:t>
      </w:r>
    </w:p>
    <w:p w:rsidR="00370C39" w:rsidRDefault="00370C39" w:rsidP="00370C39">
      <w:pPr>
        <w:pStyle w:val="ListParagraph"/>
        <w:spacing w:after="0"/>
        <w:ind w:left="1440"/>
      </w:pPr>
      <w:r>
        <w:t>Nothing to report</w:t>
      </w:r>
    </w:p>
    <w:p w:rsidR="004E4457" w:rsidRPr="00CF14D0" w:rsidRDefault="005A6B56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Vice </w:t>
      </w:r>
      <w:r w:rsidR="004E4457" w:rsidRPr="00CF14D0">
        <w:rPr>
          <w:b/>
        </w:rPr>
        <w:t>President</w:t>
      </w:r>
      <w:r w:rsidRPr="00CF14D0">
        <w:rPr>
          <w:b/>
        </w:rPr>
        <w:t>/</w:t>
      </w:r>
      <w:r w:rsidR="00EB269A" w:rsidRPr="00CF14D0">
        <w:rPr>
          <w:b/>
        </w:rPr>
        <w:t>Secretary, Julie Watson</w:t>
      </w:r>
    </w:p>
    <w:p w:rsidR="00370C39" w:rsidRDefault="00370C39" w:rsidP="00370C39">
      <w:pPr>
        <w:pStyle w:val="ListParagraph"/>
        <w:spacing w:after="0"/>
        <w:ind w:left="1440"/>
      </w:pPr>
      <w:r>
        <w:t>Nothing to report</w:t>
      </w:r>
    </w:p>
    <w:p w:rsidR="004E4457" w:rsidRDefault="005D5847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President-Elect, </w:t>
      </w:r>
      <w:r w:rsidR="00605F4A" w:rsidRPr="00CF14D0">
        <w:rPr>
          <w:b/>
        </w:rPr>
        <w:t>Emily Williamson</w:t>
      </w:r>
    </w:p>
    <w:p w:rsidR="00CF14D0" w:rsidRPr="00CF14D0" w:rsidRDefault="00CF14D0" w:rsidP="00CF14D0">
      <w:pPr>
        <w:pStyle w:val="ListParagraph"/>
        <w:spacing w:after="0"/>
        <w:ind w:left="1440"/>
      </w:pPr>
      <w:r w:rsidRPr="00CF14D0">
        <w:t>Was not present</w:t>
      </w:r>
    </w:p>
    <w:p w:rsidR="004E4457" w:rsidRPr="00CF14D0" w:rsidRDefault="004E4457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Treasurer, </w:t>
      </w:r>
      <w:r w:rsidR="00605F4A" w:rsidRPr="00CF14D0">
        <w:rPr>
          <w:b/>
        </w:rPr>
        <w:t>Sandy Johnsrud</w:t>
      </w:r>
    </w:p>
    <w:p w:rsidR="00370C39" w:rsidRDefault="00370C39" w:rsidP="00370C39">
      <w:pPr>
        <w:pStyle w:val="ListParagraph"/>
        <w:spacing w:after="0"/>
        <w:ind w:left="1440"/>
      </w:pPr>
      <w:r>
        <w:t>Expressed a concern since there is no First Interstate Bank where she is</w:t>
      </w:r>
    </w:p>
    <w:p w:rsidR="004E4457" w:rsidRPr="00CF14D0" w:rsidRDefault="004E4457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Member-at-Large, </w:t>
      </w:r>
      <w:r w:rsidR="00605F4A" w:rsidRPr="00CF14D0">
        <w:rPr>
          <w:b/>
        </w:rPr>
        <w:t>Alexa Freeburg</w:t>
      </w:r>
    </w:p>
    <w:p w:rsidR="00370C39" w:rsidRDefault="00370C39" w:rsidP="00370C39">
      <w:pPr>
        <w:pStyle w:val="ListParagraph"/>
        <w:spacing w:after="0"/>
        <w:ind w:left="1440"/>
      </w:pPr>
      <w:r>
        <w:t>Nothing to report</w:t>
      </w:r>
    </w:p>
    <w:p w:rsidR="00272247" w:rsidRPr="00CF14D0" w:rsidRDefault="00285F29" w:rsidP="007A7790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 xml:space="preserve">Member-at-Large, </w:t>
      </w:r>
      <w:r w:rsidR="00605F4A" w:rsidRPr="00CF14D0">
        <w:rPr>
          <w:b/>
        </w:rPr>
        <w:t xml:space="preserve">Rita </w:t>
      </w:r>
      <w:proofErr w:type="spellStart"/>
      <w:r w:rsidR="00605F4A" w:rsidRPr="00CF14D0">
        <w:rPr>
          <w:b/>
        </w:rPr>
        <w:t>Larby</w:t>
      </w:r>
      <w:proofErr w:type="spellEnd"/>
    </w:p>
    <w:p w:rsidR="00370C39" w:rsidRDefault="00370C39" w:rsidP="007A7790">
      <w:pPr>
        <w:pStyle w:val="ListParagraph"/>
        <w:numPr>
          <w:ilvl w:val="1"/>
          <w:numId w:val="4"/>
        </w:numPr>
        <w:spacing w:after="0"/>
      </w:pPr>
      <w:r>
        <w:t>Nothing to report</w:t>
      </w:r>
    </w:p>
    <w:p w:rsidR="005A6B56" w:rsidRPr="00CF14D0" w:rsidRDefault="004E4457" w:rsidP="004712BD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lastRenderedPageBreak/>
        <w:t>A</w:t>
      </w:r>
      <w:r w:rsidR="005A6B56" w:rsidRPr="00CF14D0">
        <w:rPr>
          <w:b/>
        </w:rPr>
        <w:t xml:space="preserve">ssociate Member, </w:t>
      </w:r>
      <w:r w:rsidR="00605F4A" w:rsidRPr="00CF14D0">
        <w:rPr>
          <w:b/>
        </w:rPr>
        <w:t>Roxy Jacobson</w:t>
      </w:r>
    </w:p>
    <w:p w:rsidR="00370C39" w:rsidRDefault="00370C39" w:rsidP="00370C39">
      <w:pPr>
        <w:spacing w:after="0"/>
        <w:ind w:left="1440"/>
      </w:pPr>
      <w:r>
        <w:t>Nothing to report</w:t>
      </w:r>
    </w:p>
    <w:p w:rsidR="00BF58B4" w:rsidRPr="00CF14D0" w:rsidRDefault="00BF58B4" w:rsidP="004712BD">
      <w:pPr>
        <w:pStyle w:val="ListParagraph"/>
        <w:numPr>
          <w:ilvl w:val="1"/>
          <w:numId w:val="4"/>
        </w:numPr>
        <w:spacing w:after="0"/>
        <w:rPr>
          <w:b/>
        </w:rPr>
      </w:pPr>
      <w:r w:rsidRPr="00CF14D0">
        <w:rPr>
          <w:b/>
        </w:rPr>
        <w:t>President-</w:t>
      </w:r>
      <w:r w:rsidR="00605F4A" w:rsidRPr="00CF14D0">
        <w:rPr>
          <w:b/>
        </w:rPr>
        <w:t>Kelli Engelhardt</w:t>
      </w:r>
    </w:p>
    <w:p w:rsidR="00370C39" w:rsidRDefault="00370C39" w:rsidP="00370C39">
      <w:pPr>
        <w:pStyle w:val="ListParagraph"/>
        <w:spacing w:after="0"/>
        <w:ind w:left="1440"/>
      </w:pPr>
      <w:r>
        <w:t>Watching for fall training from NASFAA</w:t>
      </w:r>
    </w:p>
    <w:p w:rsidR="004712BD" w:rsidRDefault="004712BD" w:rsidP="00314976">
      <w:pPr>
        <w:spacing w:after="0"/>
        <w:ind w:left="1080"/>
      </w:pPr>
    </w:p>
    <w:p w:rsidR="008C4B50" w:rsidRDefault="008C4B50" w:rsidP="007A779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Old Business</w:t>
      </w:r>
    </w:p>
    <w:p w:rsidR="008C4B50" w:rsidRDefault="00605F4A" w:rsidP="003E40AD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/>
        </w:rPr>
        <w:t>2015 Spring Conference Feedback</w:t>
      </w:r>
    </w:p>
    <w:p w:rsidR="005414A6" w:rsidRDefault="005414A6" w:rsidP="003E40AD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/>
        </w:rPr>
        <w:t>Membership Surveys</w:t>
      </w:r>
    </w:p>
    <w:p w:rsidR="00370C39" w:rsidRDefault="00370C39" w:rsidP="00370C39">
      <w:pPr>
        <w:pStyle w:val="ListParagraph"/>
        <w:spacing w:after="0"/>
      </w:pPr>
      <w:r>
        <w:t xml:space="preserve">               </w:t>
      </w:r>
      <w:r w:rsidRPr="00370C39">
        <w:t xml:space="preserve">Should we continue?  </w:t>
      </w:r>
      <w:r>
        <w:t>MCAN combined was mostly positive.</w:t>
      </w:r>
      <w:r w:rsidR="00C07EFD">
        <w:t xml:space="preserve">  The feedback has been</w:t>
      </w:r>
    </w:p>
    <w:p w:rsidR="00C07EFD" w:rsidRDefault="00C07EFD" w:rsidP="00370C39">
      <w:pPr>
        <w:pStyle w:val="ListParagraph"/>
        <w:spacing w:after="0"/>
      </w:pPr>
      <w:r>
        <w:t xml:space="preserve">       </w:t>
      </w:r>
      <w:r w:rsidR="00E202D8">
        <w:t xml:space="preserve">        </w:t>
      </w:r>
      <w:proofErr w:type="gramStart"/>
      <w:r>
        <w:t>helpful</w:t>
      </w:r>
      <w:proofErr w:type="gramEnd"/>
      <w:r>
        <w:t>.  Question whether people are always being completely hones</w:t>
      </w:r>
      <w:r w:rsidR="001E1A9E">
        <w:t>t</w:t>
      </w:r>
      <w:r>
        <w:t xml:space="preserve"> on surveys.</w:t>
      </w:r>
    </w:p>
    <w:p w:rsidR="00C07EFD" w:rsidRPr="00370C39" w:rsidRDefault="00E202D8" w:rsidP="00370C39">
      <w:pPr>
        <w:pStyle w:val="ListParagraph"/>
        <w:spacing w:after="0"/>
      </w:pPr>
      <w:r>
        <w:t xml:space="preserve">               </w:t>
      </w:r>
      <w:r w:rsidR="00C07EFD">
        <w:t>Use of “Survey Monkey” to gain feedback on programs, websites, materials, etc.</w:t>
      </w:r>
    </w:p>
    <w:p w:rsidR="00EB269A" w:rsidRDefault="00EB269A" w:rsidP="00EB269A">
      <w:pPr>
        <w:pStyle w:val="ListParagraph"/>
        <w:spacing w:after="0"/>
        <w:ind w:left="1440"/>
        <w:rPr>
          <w:b/>
        </w:rPr>
      </w:pPr>
    </w:p>
    <w:p w:rsidR="007A7790" w:rsidRPr="008C4B50" w:rsidRDefault="007A7790" w:rsidP="008C4B5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8C4B50">
        <w:rPr>
          <w:b/>
        </w:rPr>
        <w:t>New Business</w:t>
      </w:r>
    </w:p>
    <w:p w:rsidR="005414A6" w:rsidRDefault="005414A6" w:rsidP="00314976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/>
        </w:rPr>
        <w:t>Social Media Ideas</w:t>
      </w:r>
    </w:p>
    <w:p w:rsidR="00E202D8" w:rsidRDefault="00E202D8" w:rsidP="00E202D8">
      <w:pPr>
        <w:pStyle w:val="ListParagraph"/>
        <w:spacing w:after="0"/>
        <w:ind w:left="1440"/>
      </w:pPr>
      <w:r w:rsidRPr="00E202D8">
        <w:t>Are there ways to include in our preferences?</w:t>
      </w:r>
      <w:r>
        <w:t xml:space="preserve">  Can we “tackle” this as a project?</w:t>
      </w:r>
    </w:p>
    <w:p w:rsidR="00E202D8" w:rsidRDefault="00E202D8" w:rsidP="00E202D8">
      <w:pPr>
        <w:pStyle w:val="ListParagraph"/>
        <w:spacing w:after="0"/>
        <w:ind w:left="1440"/>
      </w:pPr>
      <w:r>
        <w:t xml:space="preserve">Tina: our website is underserved and could be improved.  </w:t>
      </w:r>
      <w:r w:rsidR="003D0596">
        <w:t xml:space="preserve"> </w:t>
      </w:r>
      <w:r>
        <w:t>Listserv maybe used more for introducing new people.   Incorporate day to day things, “what are people doing”?</w:t>
      </w:r>
      <w:r w:rsidR="003D0596">
        <w:t xml:space="preserve"> We can look a RMASFAA</w:t>
      </w:r>
      <w:r w:rsidR="00CF14D0">
        <w:t xml:space="preserve"> (</w:t>
      </w:r>
      <w:hyperlink r:id="rId10" w:history="1">
        <w:r w:rsidR="00CF14D0" w:rsidRPr="00940C6B">
          <w:rPr>
            <w:rStyle w:val="Hyperlink"/>
          </w:rPr>
          <w:t>http://rmasfaa.org/</w:t>
        </w:r>
      </w:hyperlink>
      <w:r w:rsidR="00CF14D0">
        <w:t xml:space="preserve"> )</w:t>
      </w:r>
      <w:r w:rsidR="003D0596">
        <w:t xml:space="preserve"> and what is being done there such as the blog: also look at what other schools are doing as a means for updating our website and other resources.  Standing as an open ended discussion.  As a continuance of this discussion, every board member was going to look over a state </w:t>
      </w:r>
      <w:r w:rsidR="00E74811">
        <w:t>web</w:t>
      </w:r>
      <w:r w:rsidR="003D0596">
        <w:t xml:space="preserve">site </w:t>
      </w:r>
      <w:r w:rsidR="00E74811">
        <w:t>to see what they were doing and report at the next board meeting.</w:t>
      </w:r>
    </w:p>
    <w:p w:rsidR="00E74811" w:rsidRDefault="00E74811" w:rsidP="00E202D8">
      <w:pPr>
        <w:pStyle w:val="ListParagraph"/>
        <w:spacing w:after="0"/>
        <w:ind w:left="1440"/>
      </w:pPr>
      <w:r>
        <w:t xml:space="preserve">Julie – Colorado (CAFAA - </w:t>
      </w:r>
      <w:hyperlink r:id="rId11" w:history="1">
        <w:r w:rsidRPr="00940C6B">
          <w:rPr>
            <w:rStyle w:val="Hyperlink"/>
          </w:rPr>
          <w:t>http://www.cafaa.org/</w:t>
        </w:r>
      </w:hyperlink>
      <w:r>
        <w:t xml:space="preserve"> )</w:t>
      </w:r>
    </w:p>
    <w:p w:rsidR="00E74811" w:rsidRDefault="00E74811" w:rsidP="00E202D8">
      <w:pPr>
        <w:pStyle w:val="ListParagraph"/>
        <w:spacing w:after="0"/>
        <w:ind w:left="1440"/>
      </w:pPr>
      <w:r>
        <w:t xml:space="preserve">Roxy – Kansas (KASFAA - </w:t>
      </w:r>
      <w:hyperlink r:id="rId12" w:history="1">
        <w:r w:rsidRPr="00940C6B">
          <w:rPr>
            <w:rStyle w:val="Hyperlink"/>
          </w:rPr>
          <w:t>http://www.kasfaa.org/</w:t>
        </w:r>
      </w:hyperlink>
      <w:r>
        <w:t xml:space="preserve"> )</w:t>
      </w:r>
    </w:p>
    <w:p w:rsidR="00E74811" w:rsidRDefault="00E74811" w:rsidP="00E202D8">
      <w:pPr>
        <w:pStyle w:val="ListParagraph"/>
        <w:spacing w:after="0"/>
        <w:ind w:left="1440"/>
      </w:pPr>
      <w:r>
        <w:t>Sandy – Nebraska (</w:t>
      </w:r>
      <w:proofErr w:type="spellStart"/>
      <w:r>
        <w:t>NeASFAA</w:t>
      </w:r>
      <w:proofErr w:type="spellEnd"/>
      <w:r>
        <w:t xml:space="preserve"> - </w:t>
      </w:r>
      <w:hyperlink r:id="rId13" w:history="1">
        <w:r w:rsidRPr="00940C6B">
          <w:rPr>
            <w:rStyle w:val="Hyperlink"/>
          </w:rPr>
          <w:t>http://www.neasfaa.org/</w:t>
        </w:r>
      </w:hyperlink>
      <w:r>
        <w:t xml:space="preserve"> )</w:t>
      </w:r>
    </w:p>
    <w:p w:rsidR="00E74811" w:rsidRDefault="00E74811" w:rsidP="00E202D8">
      <w:pPr>
        <w:pStyle w:val="ListParagraph"/>
        <w:spacing w:after="0"/>
        <w:ind w:left="1440"/>
      </w:pPr>
      <w:r>
        <w:t xml:space="preserve">Alexa – North Dakota (NDASFAA - </w:t>
      </w:r>
      <w:hyperlink r:id="rId14" w:history="1">
        <w:r w:rsidRPr="00940C6B">
          <w:rPr>
            <w:rStyle w:val="Hyperlink"/>
          </w:rPr>
          <w:t>http://www.ndasfaa.org/</w:t>
        </w:r>
      </w:hyperlink>
      <w:r>
        <w:t xml:space="preserve"> )</w:t>
      </w:r>
    </w:p>
    <w:p w:rsidR="00E74811" w:rsidRDefault="00E74811" w:rsidP="00E202D8">
      <w:pPr>
        <w:pStyle w:val="ListParagraph"/>
        <w:spacing w:after="0"/>
        <w:ind w:left="1440"/>
      </w:pPr>
      <w:r>
        <w:t xml:space="preserve">Kelli – South Dakota (SDASFAA - </w:t>
      </w:r>
      <w:hyperlink r:id="rId15" w:history="1">
        <w:r w:rsidRPr="00940C6B">
          <w:rPr>
            <w:rStyle w:val="Hyperlink"/>
          </w:rPr>
          <w:t>http://www.sdasfaa.org/</w:t>
        </w:r>
      </w:hyperlink>
      <w:r>
        <w:t xml:space="preserve"> )</w:t>
      </w:r>
    </w:p>
    <w:p w:rsidR="00E74811" w:rsidRDefault="00E74811" w:rsidP="00E202D8">
      <w:pPr>
        <w:pStyle w:val="ListParagraph"/>
        <w:spacing w:after="0"/>
        <w:ind w:left="1440"/>
      </w:pPr>
      <w:r>
        <w:t xml:space="preserve">Tina – Utah (UASFAA - </w:t>
      </w:r>
      <w:hyperlink r:id="rId16" w:history="1">
        <w:r w:rsidRPr="00940C6B">
          <w:rPr>
            <w:rStyle w:val="Hyperlink"/>
          </w:rPr>
          <w:t>http://uasfaa.org/</w:t>
        </w:r>
      </w:hyperlink>
      <w:r>
        <w:t xml:space="preserve"> )</w:t>
      </w:r>
    </w:p>
    <w:p w:rsidR="00E74811" w:rsidRPr="00E202D8" w:rsidRDefault="00E74811" w:rsidP="00E202D8">
      <w:pPr>
        <w:pStyle w:val="ListParagraph"/>
        <w:spacing w:after="0"/>
        <w:ind w:left="1440"/>
      </w:pPr>
      <w:r>
        <w:t xml:space="preserve">Rita – Wyoming (WYASFAA - </w:t>
      </w:r>
      <w:hyperlink r:id="rId17" w:history="1">
        <w:r w:rsidRPr="00940C6B">
          <w:rPr>
            <w:rStyle w:val="Hyperlink"/>
          </w:rPr>
          <w:t>http://wyasfaa.org/</w:t>
        </w:r>
      </w:hyperlink>
      <w:r>
        <w:t xml:space="preserve"> )</w:t>
      </w:r>
    </w:p>
    <w:p w:rsidR="00314976" w:rsidRDefault="00314976" w:rsidP="00314976">
      <w:pPr>
        <w:pStyle w:val="ListParagraph"/>
        <w:numPr>
          <w:ilvl w:val="1"/>
          <w:numId w:val="4"/>
        </w:numPr>
        <w:spacing w:after="0"/>
        <w:rPr>
          <w:b/>
        </w:rPr>
      </w:pPr>
      <w:r>
        <w:rPr>
          <w:b/>
        </w:rPr>
        <w:t>Spring Conference</w:t>
      </w:r>
      <w:r w:rsidR="00EB269A">
        <w:rPr>
          <w:b/>
        </w:rPr>
        <w:t xml:space="preserve"> –April </w:t>
      </w:r>
      <w:r w:rsidR="00605F4A">
        <w:rPr>
          <w:b/>
        </w:rPr>
        <w:t>6-8</w:t>
      </w:r>
      <w:r w:rsidR="006A46F7">
        <w:rPr>
          <w:b/>
        </w:rPr>
        <w:t xml:space="preserve"> </w:t>
      </w:r>
      <w:r w:rsidR="00605F4A">
        <w:rPr>
          <w:b/>
        </w:rPr>
        <w:t>Billings</w:t>
      </w:r>
      <w:r w:rsidR="006A46F7">
        <w:rPr>
          <w:b/>
        </w:rPr>
        <w:t>, MT</w:t>
      </w:r>
      <w:r>
        <w:rPr>
          <w:b/>
        </w:rPr>
        <w:t xml:space="preserve"> – </w:t>
      </w:r>
      <w:r w:rsidR="00605F4A">
        <w:rPr>
          <w:b/>
        </w:rPr>
        <w:t>Emily Williamson</w:t>
      </w:r>
    </w:p>
    <w:p w:rsidR="00CF14D0" w:rsidRPr="00CF14D0" w:rsidRDefault="00CF14D0" w:rsidP="00CF14D0">
      <w:pPr>
        <w:pStyle w:val="ListParagraph"/>
        <w:spacing w:after="0"/>
        <w:ind w:left="1440"/>
      </w:pPr>
      <w:r w:rsidRPr="00CF14D0">
        <w:t>Emily was not present on this conference call</w:t>
      </w:r>
    </w:p>
    <w:p w:rsidR="004712BD" w:rsidRPr="00CF14D0" w:rsidRDefault="00CF14D0" w:rsidP="00EB269A">
      <w:pPr>
        <w:spacing w:after="0"/>
      </w:pPr>
      <w:r w:rsidRPr="00CF14D0">
        <w:t xml:space="preserve">                             Discussed $5000.00 budget.  Requested several bids.  Looking to have Deb Tarpley and </w:t>
      </w:r>
    </w:p>
    <w:p w:rsidR="00CF14D0" w:rsidRDefault="00CF14D0" w:rsidP="00EB269A">
      <w:pPr>
        <w:spacing w:after="0"/>
      </w:pPr>
      <w:r w:rsidRPr="00CF14D0">
        <w:t xml:space="preserve">                             Joe </w:t>
      </w:r>
      <w:proofErr w:type="spellStart"/>
      <w:r w:rsidRPr="00CF14D0">
        <w:t>Donlay</w:t>
      </w:r>
      <w:proofErr w:type="spellEnd"/>
      <w:r>
        <w:t>.  Was there anything else to be aware of?</w:t>
      </w:r>
    </w:p>
    <w:p w:rsidR="00CF14D0" w:rsidRDefault="00CF14D0" w:rsidP="00EB269A">
      <w:pPr>
        <w:spacing w:after="0"/>
      </w:pPr>
    </w:p>
    <w:p w:rsidR="00CF14D0" w:rsidRDefault="00CF14D0" w:rsidP="00EB269A">
      <w:pPr>
        <w:spacing w:after="0"/>
      </w:pPr>
      <w:r>
        <w:t xml:space="preserve">                           Next meeting December 10</w:t>
      </w:r>
      <w:r w:rsidRPr="00CF14D0">
        <w:rPr>
          <w:vertAlign w:val="superscript"/>
        </w:rPr>
        <w:t>th</w:t>
      </w:r>
      <w:r>
        <w:t xml:space="preserve"> from 2:30-3:30 has been rescheduled for Wednesday</w:t>
      </w:r>
    </w:p>
    <w:p w:rsidR="00CF14D0" w:rsidRDefault="00CF14D0" w:rsidP="00EB269A">
      <w:pPr>
        <w:spacing w:after="0"/>
      </w:pPr>
      <w:r>
        <w:t xml:space="preserve">                           December 16, 2015 from 3:00 – 4:00 PM MT.</w:t>
      </w:r>
    </w:p>
    <w:p w:rsidR="00CF14D0" w:rsidRPr="00CF14D0" w:rsidRDefault="00CF14D0" w:rsidP="00EB269A">
      <w:pPr>
        <w:spacing w:after="0"/>
      </w:pPr>
    </w:p>
    <w:p w:rsidR="004E4457" w:rsidRDefault="007A7790" w:rsidP="00EB269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963EFE">
        <w:rPr>
          <w:b/>
        </w:rPr>
        <w:t>Adjourn</w:t>
      </w:r>
      <w:r w:rsidR="00CF14D0">
        <w:rPr>
          <w:b/>
        </w:rPr>
        <w:t xml:space="preserve"> </w:t>
      </w:r>
    </w:p>
    <w:p w:rsidR="00CF14D0" w:rsidRPr="00CF14D0" w:rsidRDefault="00CF14D0" w:rsidP="00CF14D0">
      <w:pPr>
        <w:pStyle w:val="ListParagraph"/>
        <w:spacing w:after="0"/>
      </w:pPr>
      <w:r w:rsidRPr="00CF14D0">
        <w:t>Julie moved to adjourn</w:t>
      </w:r>
    </w:p>
    <w:p w:rsidR="00CF14D0" w:rsidRPr="00CF14D0" w:rsidRDefault="00CF14D0" w:rsidP="00CF14D0">
      <w:pPr>
        <w:pStyle w:val="ListParagraph"/>
        <w:spacing w:after="0"/>
      </w:pPr>
      <w:r w:rsidRPr="00CF14D0">
        <w:t>Roxy seconded</w:t>
      </w:r>
    </w:p>
    <w:sectPr w:rsidR="00CF14D0" w:rsidRPr="00CF14D0" w:rsidSect="00FE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1604"/>
    <w:multiLevelType w:val="hybridMultilevel"/>
    <w:tmpl w:val="7E947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6A4B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304E7"/>
    <w:multiLevelType w:val="hybridMultilevel"/>
    <w:tmpl w:val="749AB0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F611C"/>
    <w:multiLevelType w:val="hybridMultilevel"/>
    <w:tmpl w:val="4FCA6F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6A4B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044ED"/>
    <w:multiLevelType w:val="hybridMultilevel"/>
    <w:tmpl w:val="FFD8B1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A2DD5"/>
    <w:multiLevelType w:val="hybridMultilevel"/>
    <w:tmpl w:val="21F29D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943204"/>
    <w:multiLevelType w:val="hybridMultilevel"/>
    <w:tmpl w:val="26A86F8A"/>
    <w:lvl w:ilvl="0" w:tplc="49C2E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60074"/>
    <w:multiLevelType w:val="hybridMultilevel"/>
    <w:tmpl w:val="0FE8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A2F0B"/>
    <w:multiLevelType w:val="hybridMultilevel"/>
    <w:tmpl w:val="780A7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6A4B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E6288"/>
    <w:multiLevelType w:val="hybridMultilevel"/>
    <w:tmpl w:val="9F5894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E6A4B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D24A7"/>
    <w:multiLevelType w:val="hybridMultilevel"/>
    <w:tmpl w:val="7454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759EC"/>
    <w:multiLevelType w:val="hybridMultilevel"/>
    <w:tmpl w:val="B03091D2"/>
    <w:lvl w:ilvl="0" w:tplc="B5AE8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C7"/>
    <w:rsid w:val="00112421"/>
    <w:rsid w:val="00116D64"/>
    <w:rsid w:val="00160C7E"/>
    <w:rsid w:val="00196BA2"/>
    <w:rsid w:val="001E1A9E"/>
    <w:rsid w:val="00227C4F"/>
    <w:rsid w:val="00272247"/>
    <w:rsid w:val="00285F29"/>
    <w:rsid w:val="002B0565"/>
    <w:rsid w:val="002C4950"/>
    <w:rsid w:val="00314976"/>
    <w:rsid w:val="00370C39"/>
    <w:rsid w:val="00375F06"/>
    <w:rsid w:val="00385916"/>
    <w:rsid w:val="003A3D68"/>
    <w:rsid w:val="003D0596"/>
    <w:rsid w:val="003D6CD3"/>
    <w:rsid w:val="003E40AD"/>
    <w:rsid w:val="0042783C"/>
    <w:rsid w:val="004712BD"/>
    <w:rsid w:val="004E4457"/>
    <w:rsid w:val="0053054A"/>
    <w:rsid w:val="005414A6"/>
    <w:rsid w:val="00576B26"/>
    <w:rsid w:val="005A6B56"/>
    <w:rsid w:val="005D5847"/>
    <w:rsid w:val="00605F4A"/>
    <w:rsid w:val="006A46F7"/>
    <w:rsid w:val="007017F1"/>
    <w:rsid w:val="00731963"/>
    <w:rsid w:val="007A7790"/>
    <w:rsid w:val="007C55CC"/>
    <w:rsid w:val="00894D03"/>
    <w:rsid w:val="008C4B50"/>
    <w:rsid w:val="008E64B2"/>
    <w:rsid w:val="00934EB2"/>
    <w:rsid w:val="009663C6"/>
    <w:rsid w:val="00A23DF8"/>
    <w:rsid w:val="00A603F1"/>
    <w:rsid w:val="00AA58A6"/>
    <w:rsid w:val="00B624DC"/>
    <w:rsid w:val="00B84D30"/>
    <w:rsid w:val="00BB3EFB"/>
    <w:rsid w:val="00BF58B4"/>
    <w:rsid w:val="00C007C7"/>
    <w:rsid w:val="00C07EFD"/>
    <w:rsid w:val="00CF14D0"/>
    <w:rsid w:val="00CF2AC0"/>
    <w:rsid w:val="00D60590"/>
    <w:rsid w:val="00DA7B1A"/>
    <w:rsid w:val="00DE0974"/>
    <w:rsid w:val="00DF63DC"/>
    <w:rsid w:val="00E10ECF"/>
    <w:rsid w:val="00E202D8"/>
    <w:rsid w:val="00E33848"/>
    <w:rsid w:val="00E626B8"/>
    <w:rsid w:val="00E74811"/>
    <w:rsid w:val="00EB269A"/>
    <w:rsid w:val="00EE12C6"/>
    <w:rsid w:val="00F27A17"/>
    <w:rsid w:val="00FC7EC4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neasfaa.org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kasfaa.org/" TargetMode="External"/><Relationship Id="rId17" Type="http://schemas.openxmlformats.org/officeDocument/2006/relationships/hyperlink" Target="http://wyasfa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uasfaa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afa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dasfaa.org/" TargetMode="External"/><Relationship Id="rId10" Type="http://schemas.openxmlformats.org/officeDocument/2006/relationships/hyperlink" Target="http://rmasfa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ndasfa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E39EDC65</Template>
  <TotalTime>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Miles Community College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Wagner, Tina</cp:lastModifiedBy>
  <cp:revision>3</cp:revision>
  <cp:lastPrinted>2012-05-29T17:43:00Z</cp:lastPrinted>
  <dcterms:created xsi:type="dcterms:W3CDTF">2015-12-16T21:10:00Z</dcterms:created>
  <dcterms:modified xsi:type="dcterms:W3CDTF">2015-12-16T22:05:00Z</dcterms:modified>
</cp:coreProperties>
</file>