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2C" w:rsidRPr="00C8032C" w:rsidRDefault="00C8032C">
      <w:pPr>
        <w:rPr>
          <w:b/>
          <w:sz w:val="24"/>
        </w:rPr>
      </w:pPr>
      <w:r w:rsidRPr="00C8032C">
        <w:rPr>
          <w:b/>
          <w:sz w:val="24"/>
        </w:rPr>
        <w:t>NT4CM-Student</w:t>
      </w:r>
      <w:r w:rsidR="00131980">
        <w:rPr>
          <w:b/>
          <w:sz w:val="24"/>
        </w:rPr>
        <w:t xml:space="preserve"> Assistance Foundation April 30</w:t>
      </w:r>
      <w:r w:rsidRPr="00C8032C">
        <w:rPr>
          <w:b/>
          <w:sz w:val="24"/>
        </w:rPr>
        <w:t xml:space="preserve">, </w:t>
      </w:r>
      <w:proofErr w:type="gramStart"/>
      <w:r w:rsidRPr="00C8032C">
        <w:rPr>
          <w:b/>
          <w:sz w:val="24"/>
        </w:rPr>
        <w:t xml:space="preserve">2014  </w:t>
      </w:r>
      <w:r w:rsidR="00131980">
        <w:rPr>
          <w:b/>
          <w:sz w:val="24"/>
        </w:rPr>
        <w:t>1:00</w:t>
      </w:r>
      <w:proofErr w:type="gramEnd"/>
      <w:r w:rsidR="00131980">
        <w:rPr>
          <w:b/>
          <w:sz w:val="24"/>
        </w:rPr>
        <w:t>-3:0</w:t>
      </w:r>
      <w:r w:rsidRPr="00C8032C">
        <w:rPr>
          <w:b/>
          <w:sz w:val="24"/>
        </w:rPr>
        <w:t>0pm</w:t>
      </w:r>
    </w:p>
    <w:p w:rsidR="008C6551" w:rsidRDefault="00475EB3" w:rsidP="008C6551">
      <w:pPr>
        <w:spacing w:after="0"/>
      </w:pPr>
      <w:r>
        <w:t>Question 7</w:t>
      </w:r>
    </w:p>
    <w:p w:rsidR="00131980" w:rsidRDefault="008C6551" w:rsidP="008C6551">
      <w:pPr>
        <w:pStyle w:val="ListParagraph"/>
        <w:numPr>
          <w:ilvl w:val="0"/>
          <w:numId w:val="3"/>
        </w:numPr>
        <w:spacing w:after="0"/>
      </w:pPr>
      <w:r>
        <w:t>Need more time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Great job! Useful information</w:t>
      </w:r>
    </w:p>
    <w:p w:rsidR="005449CE" w:rsidRDefault="005449CE" w:rsidP="005449CE">
      <w:pPr>
        <w:pStyle w:val="ListParagraph"/>
        <w:spacing w:after="0"/>
      </w:pPr>
    </w:p>
    <w:p w:rsidR="00475EB3" w:rsidRDefault="00475EB3" w:rsidP="008C6551">
      <w:pPr>
        <w:spacing w:after="0"/>
      </w:pPr>
      <w:r>
        <w:t>Question 9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I like hearing what should of heard before I finished</w:t>
      </w:r>
    </w:p>
    <w:p w:rsidR="005449CE" w:rsidRDefault="005449CE" w:rsidP="005449CE">
      <w:pPr>
        <w:pStyle w:val="ListParagraph"/>
        <w:spacing w:after="0"/>
      </w:pPr>
    </w:p>
    <w:p w:rsidR="00475EB3" w:rsidRDefault="00475EB3" w:rsidP="008C6551">
      <w:pPr>
        <w:spacing w:after="0"/>
      </w:pPr>
      <w:r>
        <w:t>Question 10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Have more training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Kind of cool room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Here at Great Falls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Great! Thank you!</w:t>
      </w:r>
    </w:p>
    <w:p w:rsidR="008C6551" w:rsidRDefault="008C6551" w:rsidP="008C6551">
      <w:pPr>
        <w:pStyle w:val="ListParagraph"/>
        <w:numPr>
          <w:ilvl w:val="0"/>
          <w:numId w:val="3"/>
        </w:numPr>
        <w:spacing w:after="0"/>
      </w:pPr>
      <w:r>
        <w:t>Great!</w:t>
      </w:r>
    </w:p>
    <w:p w:rsidR="005449CE" w:rsidRDefault="005449CE" w:rsidP="005449CE">
      <w:pPr>
        <w:pStyle w:val="ListParagraph"/>
        <w:spacing w:after="0"/>
      </w:pPr>
    </w:p>
    <w:p w:rsidR="00475EB3" w:rsidRDefault="00475EB3" w:rsidP="008C6551">
      <w:pPr>
        <w:spacing w:after="0"/>
      </w:pPr>
      <w:r>
        <w:t>Question 11</w:t>
      </w:r>
    </w:p>
    <w:p w:rsidR="008C6551" w:rsidRDefault="008C6551" w:rsidP="008C6551">
      <w:pPr>
        <w:pStyle w:val="ListParagraph"/>
        <w:numPr>
          <w:ilvl w:val="0"/>
          <w:numId w:val="3"/>
        </w:numPr>
      </w:pPr>
      <w:r>
        <w:t>A webinar would be great</w:t>
      </w:r>
    </w:p>
    <w:p w:rsidR="008C6551" w:rsidRDefault="008C6551" w:rsidP="008C6551">
      <w:pPr>
        <w:pStyle w:val="ListParagraph"/>
        <w:numPr>
          <w:ilvl w:val="0"/>
          <w:numId w:val="3"/>
        </w:numPr>
      </w:pPr>
      <w:r>
        <w:t>Both in-person in collaboration with other conferences/events and webinars</w:t>
      </w:r>
    </w:p>
    <w:p w:rsidR="00C8032C" w:rsidRDefault="008C6551" w:rsidP="008C6551">
      <w:pPr>
        <w:pStyle w:val="ListParagraph"/>
        <w:numPr>
          <w:ilvl w:val="0"/>
          <w:numId w:val="3"/>
        </w:numPr>
      </w:pPr>
      <w:r>
        <w:t>Webinars for parents of students or short video trainings would be great</w:t>
      </w:r>
    </w:p>
    <w:p w:rsidR="008C6551" w:rsidRDefault="008C6551" w:rsidP="008C6551">
      <w:pPr>
        <w:pStyle w:val="ListParagraph"/>
        <w:numPr>
          <w:ilvl w:val="0"/>
          <w:numId w:val="3"/>
        </w:numPr>
      </w:pPr>
      <w:r>
        <w:t>Information available on your website—easy to access</w:t>
      </w:r>
    </w:p>
    <w:p w:rsidR="00475EB3" w:rsidRDefault="00475EB3">
      <w:r>
        <w:t>Additi</w:t>
      </w:r>
      <w:bookmarkStart w:id="0" w:name="_GoBack"/>
      <w:bookmarkEnd w:id="0"/>
      <w:r>
        <w:t>onal Comment/Suggestions</w:t>
      </w:r>
    </w:p>
    <w:p w:rsidR="008C6551" w:rsidRDefault="008C6551" w:rsidP="008C6551">
      <w:pPr>
        <w:pStyle w:val="ListParagraph"/>
        <w:numPr>
          <w:ilvl w:val="0"/>
          <w:numId w:val="4"/>
        </w:numPr>
      </w:pPr>
      <w:r>
        <w:t>Thank you, Skylar and Jennifer, Great Job!!</w:t>
      </w:r>
    </w:p>
    <w:sectPr w:rsidR="008C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D12"/>
    <w:multiLevelType w:val="hybridMultilevel"/>
    <w:tmpl w:val="3D6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F2205"/>
    <w:multiLevelType w:val="hybridMultilevel"/>
    <w:tmpl w:val="08C4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31C2A"/>
    <w:multiLevelType w:val="hybridMultilevel"/>
    <w:tmpl w:val="FB80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41350"/>
    <w:multiLevelType w:val="hybridMultilevel"/>
    <w:tmpl w:val="1266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B3"/>
    <w:rsid w:val="000E47FB"/>
    <w:rsid w:val="00131980"/>
    <w:rsid w:val="00345043"/>
    <w:rsid w:val="00475EB3"/>
    <w:rsid w:val="004B4186"/>
    <w:rsid w:val="004C2F54"/>
    <w:rsid w:val="00515E4D"/>
    <w:rsid w:val="005449CE"/>
    <w:rsid w:val="00647548"/>
    <w:rsid w:val="008019A6"/>
    <w:rsid w:val="008C6551"/>
    <w:rsid w:val="00B43BFC"/>
    <w:rsid w:val="00C8032C"/>
    <w:rsid w:val="00E7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8C215786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twagner</dc:creator>
  <cp:lastModifiedBy>Wagner, Tina</cp:lastModifiedBy>
  <cp:revision>2</cp:revision>
  <dcterms:created xsi:type="dcterms:W3CDTF">2014-06-04T16:13:00Z</dcterms:created>
  <dcterms:modified xsi:type="dcterms:W3CDTF">2014-06-04T16:13:00Z</dcterms:modified>
</cp:coreProperties>
</file>