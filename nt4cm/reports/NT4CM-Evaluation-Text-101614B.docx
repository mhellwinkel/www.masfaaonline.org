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65" w:rsidRDefault="00C8032C" w:rsidP="00F54265">
      <w:pPr>
        <w:spacing w:after="0"/>
        <w:rPr>
          <w:b/>
          <w:sz w:val="24"/>
        </w:rPr>
      </w:pPr>
      <w:r w:rsidRPr="00C8032C">
        <w:rPr>
          <w:b/>
          <w:sz w:val="24"/>
        </w:rPr>
        <w:t>NT4CM-</w:t>
      </w:r>
      <w:r w:rsidR="004A06A1">
        <w:rPr>
          <w:b/>
          <w:sz w:val="24"/>
        </w:rPr>
        <w:t>Missoula</w:t>
      </w:r>
      <w:r w:rsidRPr="00C8032C">
        <w:rPr>
          <w:b/>
          <w:sz w:val="24"/>
        </w:rPr>
        <w:t xml:space="preserve"> </w:t>
      </w:r>
      <w:r w:rsidR="004A06A1">
        <w:rPr>
          <w:b/>
          <w:sz w:val="24"/>
        </w:rPr>
        <w:t>October 1</w:t>
      </w:r>
      <w:r w:rsidR="00B27E62">
        <w:rPr>
          <w:b/>
          <w:sz w:val="24"/>
        </w:rPr>
        <w:t>6</w:t>
      </w:r>
      <w:r w:rsidR="004A06A1">
        <w:rPr>
          <w:b/>
          <w:sz w:val="24"/>
        </w:rPr>
        <w:t xml:space="preserve">, 2014 </w:t>
      </w:r>
    </w:p>
    <w:p w:rsidR="00C8032C" w:rsidRDefault="00F54265" w:rsidP="00F54265">
      <w:pPr>
        <w:spacing w:after="0"/>
        <w:rPr>
          <w:b/>
          <w:sz w:val="24"/>
        </w:rPr>
      </w:pPr>
      <w:r>
        <w:rPr>
          <w:b/>
          <w:sz w:val="24"/>
        </w:rPr>
        <w:t>Presenter:  Kent McGowan, University of MT</w:t>
      </w:r>
      <w:r w:rsidR="004A06A1">
        <w:rPr>
          <w:b/>
          <w:sz w:val="24"/>
        </w:rPr>
        <w:t xml:space="preserve"> </w:t>
      </w:r>
    </w:p>
    <w:p w:rsidR="00F54265" w:rsidRPr="00C8032C" w:rsidRDefault="00F54265" w:rsidP="00F54265">
      <w:pPr>
        <w:spacing w:after="0"/>
        <w:rPr>
          <w:b/>
          <w:sz w:val="24"/>
        </w:rPr>
      </w:pPr>
      <w:bookmarkStart w:id="0" w:name="_GoBack"/>
      <w:bookmarkEnd w:id="0"/>
    </w:p>
    <w:p w:rsidR="00515E4D" w:rsidRDefault="00475EB3">
      <w:r>
        <w:t>Question 7</w:t>
      </w:r>
    </w:p>
    <w:p w:rsidR="00BF5251" w:rsidRDefault="00BF5251" w:rsidP="00BF5251">
      <w:pPr>
        <w:pStyle w:val="ListParagraph"/>
        <w:numPr>
          <w:ilvl w:val="0"/>
          <w:numId w:val="12"/>
        </w:numPr>
      </w:pPr>
      <w:r>
        <w:t>Timed well</w:t>
      </w:r>
    </w:p>
    <w:p w:rsidR="00BF5251" w:rsidRDefault="00BF5251" w:rsidP="00BF5251">
      <w:pPr>
        <w:pStyle w:val="ListParagraph"/>
        <w:numPr>
          <w:ilvl w:val="0"/>
          <w:numId w:val="12"/>
        </w:numPr>
      </w:pPr>
      <w:r>
        <w:t>Great info-slides not so much</w:t>
      </w:r>
    </w:p>
    <w:p w:rsidR="00BF5251" w:rsidRDefault="00BF5251" w:rsidP="00BF5251">
      <w:pPr>
        <w:pStyle w:val="ListParagraph"/>
        <w:numPr>
          <w:ilvl w:val="0"/>
          <w:numId w:val="12"/>
        </w:numPr>
      </w:pPr>
      <w:r>
        <w:t xml:space="preserve">Very </w:t>
      </w:r>
      <w:r w:rsidR="00F54265">
        <w:t>informational</w:t>
      </w:r>
    </w:p>
    <w:p w:rsidR="00F54265" w:rsidRDefault="00F54265" w:rsidP="00BF5251">
      <w:pPr>
        <w:pStyle w:val="ListParagraph"/>
        <w:numPr>
          <w:ilvl w:val="0"/>
          <w:numId w:val="12"/>
        </w:numPr>
      </w:pPr>
      <w:r>
        <w:t>Great scenarios to provide examples</w:t>
      </w:r>
    </w:p>
    <w:p w:rsidR="00F54265" w:rsidRDefault="00F54265" w:rsidP="00BF5251">
      <w:pPr>
        <w:pStyle w:val="ListParagraph"/>
        <w:numPr>
          <w:ilvl w:val="0"/>
          <w:numId w:val="12"/>
        </w:numPr>
      </w:pPr>
      <w:r>
        <w:t>A couple more case studies</w:t>
      </w:r>
    </w:p>
    <w:p w:rsidR="00F54265" w:rsidRDefault="00F54265" w:rsidP="00BF5251">
      <w:pPr>
        <w:pStyle w:val="ListParagraph"/>
        <w:numPr>
          <w:ilvl w:val="0"/>
          <w:numId w:val="12"/>
        </w:numPr>
      </w:pPr>
      <w:r>
        <w:t>This was well done</w:t>
      </w:r>
    </w:p>
    <w:p w:rsidR="00475EB3" w:rsidRDefault="00475EB3">
      <w:r>
        <w:t>Question 9</w:t>
      </w:r>
    </w:p>
    <w:p w:rsidR="00A02DD4" w:rsidRDefault="00BF5251" w:rsidP="00A56FB9">
      <w:pPr>
        <w:pStyle w:val="ListParagraph"/>
        <w:numPr>
          <w:ilvl w:val="0"/>
          <w:numId w:val="9"/>
        </w:numPr>
      </w:pPr>
      <w:r>
        <w:t>Presentation for Parent Planning</w:t>
      </w:r>
    </w:p>
    <w:p w:rsidR="00BF5251" w:rsidRDefault="00BF5251" w:rsidP="00A56FB9">
      <w:pPr>
        <w:pStyle w:val="ListParagraph"/>
        <w:numPr>
          <w:ilvl w:val="0"/>
          <w:numId w:val="9"/>
        </w:numPr>
      </w:pPr>
      <w:r>
        <w:t>Parent Night</w:t>
      </w:r>
    </w:p>
    <w:p w:rsidR="00BF5251" w:rsidRDefault="00BF5251" w:rsidP="00A56FB9">
      <w:pPr>
        <w:pStyle w:val="ListParagraph"/>
        <w:numPr>
          <w:ilvl w:val="0"/>
          <w:numId w:val="9"/>
        </w:numPr>
      </w:pPr>
      <w:r>
        <w:t>Brochure to give to students &amp; families</w:t>
      </w:r>
    </w:p>
    <w:p w:rsidR="00F54265" w:rsidRDefault="00F54265" w:rsidP="00A56FB9">
      <w:pPr>
        <w:pStyle w:val="ListParagraph"/>
        <w:numPr>
          <w:ilvl w:val="0"/>
          <w:numId w:val="9"/>
        </w:numPr>
      </w:pPr>
      <w:r>
        <w:t>Additional Available!</w:t>
      </w:r>
    </w:p>
    <w:p w:rsidR="00475EB3" w:rsidRDefault="00475EB3">
      <w:r>
        <w:t>Question 10</w:t>
      </w:r>
    </w:p>
    <w:p w:rsidR="004A06A1" w:rsidRDefault="004A06A1" w:rsidP="00A56FB9">
      <w:pPr>
        <w:pStyle w:val="ListParagraph"/>
        <w:numPr>
          <w:ilvl w:val="0"/>
          <w:numId w:val="9"/>
        </w:numPr>
      </w:pPr>
      <w:r>
        <w:t>Fine</w:t>
      </w:r>
    </w:p>
    <w:p w:rsidR="00BF5251" w:rsidRDefault="00BF5251" w:rsidP="00A56FB9">
      <w:pPr>
        <w:pStyle w:val="ListParagraph"/>
        <w:numPr>
          <w:ilvl w:val="0"/>
          <w:numId w:val="9"/>
        </w:numPr>
      </w:pPr>
      <w:r>
        <w:t>Fine</w:t>
      </w:r>
    </w:p>
    <w:p w:rsidR="00BF5251" w:rsidRDefault="00BF5251" w:rsidP="00A56FB9">
      <w:pPr>
        <w:pStyle w:val="ListParagraph"/>
        <w:numPr>
          <w:ilvl w:val="0"/>
          <w:numId w:val="9"/>
        </w:numPr>
      </w:pPr>
      <w:r>
        <w:t>Good</w:t>
      </w:r>
    </w:p>
    <w:p w:rsidR="00F54265" w:rsidRDefault="00F54265" w:rsidP="00A56FB9">
      <w:pPr>
        <w:pStyle w:val="ListParagraph"/>
        <w:numPr>
          <w:ilvl w:val="0"/>
          <w:numId w:val="9"/>
        </w:numPr>
      </w:pPr>
      <w:r>
        <w:t>Fine</w:t>
      </w:r>
    </w:p>
    <w:p w:rsidR="00F54265" w:rsidRDefault="00F54265" w:rsidP="00A56FB9">
      <w:pPr>
        <w:pStyle w:val="ListParagraph"/>
        <w:numPr>
          <w:ilvl w:val="0"/>
          <w:numId w:val="9"/>
        </w:numPr>
      </w:pPr>
      <w:r>
        <w:t>Was good</w:t>
      </w:r>
    </w:p>
    <w:p w:rsidR="00475EB3" w:rsidRDefault="00475EB3">
      <w:r>
        <w:t>Question 11</w:t>
      </w:r>
    </w:p>
    <w:p w:rsidR="00BF5251" w:rsidRDefault="00BF5251" w:rsidP="00BF5251">
      <w:pPr>
        <w:pStyle w:val="ListParagraph"/>
        <w:numPr>
          <w:ilvl w:val="0"/>
          <w:numId w:val="11"/>
        </w:numPr>
      </w:pPr>
      <w:r>
        <w:t>Webinars would be great</w:t>
      </w:r>
    </w:p>
    <w:p w:rsidR="00BF5251" w:rsidRDefault="00BF5251" w:rsidP="00BF5251">
      <w:pPr>
        <w:pStyle w:val="ListParagraph"/>
        <w:numPr>
          <w:ilvl w:val="0"/>
          <w:numId w:val="11"/>
        </w:numPr>
      </w:pPr>
      <w:r>
        <w:t>To parent</w:t>
      </w:r>
      <w:r w:rsidR="00F54265">
        <w:t>s?  College Financial Aid Night</w:t>
      </w:r>
    </w:p>
    <w:p w:rsidR="00F54265" w:rsidRDefault="00F54265" w:rsidP="00BF5251">
      <w:pPr>
        <w:pStyle w:val="ListParagraph"/>
        <w:numPr>
          <w:ilvl w:val="0"/>
          <w:numId w:val="11"/>
        </w:numPr>
      </w:pPr>
      <w:r>
        <w:t>Appreciated the 1-1 explanations &amp; feedback</w:t>
      </w:r>
    </w:p>
    <w:p w:rsidR="00F54265" w:rsidRDefault="00F54265" w:rsidP="00BF5251">
      <w:pPr>
        <w:pStyle w:val="ListParagraph"/>
        <w:numPr>
          <w:ilvl w:val="0"/>
          <w:numId w:val="11"/>
        </w:numPr>
      </w:pPr>
      <w:r>
        <w:t>Webinars would be great</w:t>
      </w:r>
    </w:p>
    <w:p w:rsidR="00F54265" w:rsidRDefault="00F54265" w:rsidP="00BF5251">
      <w:pPr>
        <w:pStyle w:val="ListParagraph"/>
        <w:numPr>
          <w:ilvl w:val="0"/>
          <w:numId w:val="11"/>
        </w:numPr>
      </w:pPr>
      <w:r>
        <w:t>Webinar to use with parents would be great</w:t>
      </w:r>
    </w:p>
    <w:p w:rsidR="00F54265" w:rsidRDefault="00F54265" w:rsidP="00F54265">
      <w:r>
        <w:t>Additional Comments &amp; Suggestions</w:t>
      </w:r>
    </w:p>
    <w:p w:rsidR="00F54265" w:rsidRDefault="00F54265" w:rsidP="00F54265">
      <w:pPr>
        <w:pStyle w:val="ListParagraph"/>
        <w:numPr>
          <w:ilvl w:val="0"/>
          <w:numId w:val="13"/>
        </w:numPr>
      </w:pPr>
      <w:r>
        <w:t>This answered questions for non-traditional students</w:t>
      </w:r>
    </w:p>
    <w:sectPr w:rsidR="00F5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D12"/>
    <w:multiLevelType w:val="hybridMultilevel"/>
    <w:tmpl w:val="3D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A1091"/>
    <w:multiLevelType w:val="hybridMultilevel"/>
    <w:tmpl w:val="6E5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07FFD"/>
    <w:multiLevelType w:val="hybridMultilevel"/>
    <w:tmpl w:val="E1DA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4404C"/>
    <w:multiLevelType w:val="hybridMultilevel"/>
    <w:tmpl w:val="C334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7623"/>
    <w:multiLevelType w:val="hybridMultilevel"/>
    <w:tmpl w:val="D194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D591E"/>
    <w:multiLevelType w:val="hybridMultilevel"/>
    <w:tmpl w:val="4632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D5F15"/>
    <w:multiLevelType w:val="hybridMultilevel"/>
    <w:tmpl w:val="9FC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31C2A"/>
    <w:multiLevelType w:val="hybridMultilevel"/>
    <w:tmpl w:val="FB80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C577A"/>
    <w:multiLevelType w:val="hybridMultilevel"/>
    <w:tmpl w:val="6ABE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673B15"/>
    <w:multiLevelType w:val="hybridMultilevel"/>
    <w:tmpl w:val="88E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74118"/>
    <w:multiLevelType w:val="hybridMultilevel"/>
    <w:tmpl w:val="08A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93FD7"/>
    <w:multiLevelType w:val="hybridMultilevel"/>
    <w:tmpl w:val="2AD8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153BA"/>
    <w:multiLevelType w:val="hybridMultilevel"/>
    <w:tmpl w:val="97AC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B3"/>
    <w:rsid w:val="000E47FB"/>
    <w:rsid w:val="00345043"/>
    <w:rsid w:val="00401420"/>
    <w:rsid w:val="00475EB3"/>
    <w:rsid w:val="004A06A1"/>
    <w:rsid w:val="004B4186"/>
    <w:rsid w:val="004C2F54"/>
    <w:rsid w:val="00515E4D"/>
    <w:rsid w:val="00647548"/>
    <w:rsid w:val="007A605F"/>
    <w:rsid w:val="008019A6"/>
    <w:rsid w:val="00A02DD4"/>
    <w:rsid w:val="00A56FB9"/>
    <w:rsid w:val="00B27E62"/>
    <w:rsid w:val="00B43BFC"/>
    <w:rsid w:val="00BF5251"/>
    <w:rsid w:val="00C31227"/>
    <w:rsid w:val="00C8032C"/>
    <w:rsid w:val="00E52020"/>
    <w:rsid w:val="00E744DC"/>
    <w:rsid w:val="00F5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1FDE29B4</Template>
  <TotalTime>35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College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twagner</dc:creator>
  <cp:lastModifiedBy>Wagner, Tina</cp:lastModifiedBy>
  <cp:revision>4</cp:revision>
  <dcterms:created xsi:type="dcterms:W3CDTF">2015-08-27T16:02:00Z</dcterms:created>
  <dcterms:modified xsi:type="dcterms:W3CDTF">2015-08-27T16:39:00Z</dcterms:modified>
</cp:coreProperties>
</file>