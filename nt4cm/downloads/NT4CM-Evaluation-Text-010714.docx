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32C" w:rsidRPr="00C8032C" w:rsidRDefault="00C8032C">
      <w:pPr>
        <w:rPr>
          <w:b/>
          <w:sz w:val="24"/>
        </w:rPr>
      </w:pPr>
      <w:r w:rsidRPr="00C8032C">
        <w:rPr>
          <w:b/>
          <w:sz w:val="24"/>
        </w:rPr>
        <w:t xml:space="preserve">NT4CM-Student Assistance Foundation January 7, </w:t>
      </w:r>
      <w:proofErr w:type="gramStart"/>
      <w:r w:rsidRPr="00C8032C">
        <w:rPr>
          <w:b/>
          <w:sz w:val="24"/>
        </w:rPr>
        <w:t>2014  2</w:t>
      </w:r>
      <w:proofErr w:type="gramEnd"/>
      <w:r w:rsidRPr="00C8032C">
        <w:rPr>
          <w:b/>
          <w:sz w:val="24"/>
        </w:rPr>
        <w:t>-3:30pm</w:t>
      </w:r>
      <w:bookmarkStart w:id="0" w:name="_GoBack"/>
      <w:bookmarkEnd w:id="0"/>
    </w:p>
    <w:p w:rsidR="00515E4D" w:rsidRDefault="00475EB3">
      <w:r>
        <w:t>Question 7</w:t>
      </w:r>
    </w:p>
    <w:p w:rsidR="00475EB3" w:rsidRDefault="00475EB3" w:rsidP="00475EB3">
      <w:pPr>
        <w:pStyle w:val="ListParagraph"/>
        <w:numPr>
          <w:ilvl w:val="0"/>
          <w:numId w:val="1"/>
        </w:numPr>
      </w:pPr>
      <w:r>
        <w:t>Ask everyone to mute their phones so it cuts down on background noise</w:t>
      </w:r>
    </w:p>
    <w:p w:rsidR="00345043" w:rsidRDefault="00345043" w:rsidP="00475EB3">
      <w:pPr>
        <w:pStyle w:val="ListParagraph"/>
        <w:numPr>
          <w:ilvl w:val="0"/>
          <w:numId w:val="1"/>
        </w:numPr>
      </w:pPr>
      <w:r>
        <w:t xml:space="preserve">It was difficult at times to hear the presenter over </w:t>
      </w:r>
      <w:proofErr w:type="spellStart"/>
      <w:r>
        <w:t>webex</w:t>
      </w:r>
      <w:proofErr w:type="spellEnd"/>
      <w:r>
        <w:t>, but I was also grateful for the opportunity to attend via the web</w:t>
      </w:r>
    </w:p>
    <w:p w:rsidR="00345043" w:rsidRDefault="00345043" w:rsidP="00475EB3">
      <w:pPr>
        <w:pStyle w:val="ListParagraph"/>
        <w:numPr>
          <w:ilvl w:val="0"/>
          <w:numId w:val="1"/>
        </w:numPr>
      </w:pPr>
      <w:r>
        <w:t>Good material and clear examples that helped me better understand such issues as parents (and the complex status that can mean)</w:t>
      </w:r>
    </w:p>
    <w:p w:rsidR="008019A6" w:rsidRDefault="008019A6" w:rsidP="00475EB3">
      <w:pPr>
        <w:pStyle w:val="ListParagraph"/>
        <w:numPr>
          <w:ilvl w:val="0"/>
          <w:numId w:val="1"/>
        </w:numPr>
      </w:pPr>
      <w:r>
        <w:t>Tina was very knowledgeable and easy to approach with questions</w:t>
      </w:r>
    </w:p>
    <w:p w:rsidR="008019A6" w:rsidRDefault="008019A6" w:rsidP="00475EB3">
      <w:pPr>
        <w:pStyle w:val="ListParagraph"/>
        <w:numPr>
          <w:ilvl w:val="0"/>
          <w:numId w:val="1"/>
        </w:numPr>
      </w:pPr>
      <w:r>
        <w:t>Tina did an outstanding job!</w:t>
      </w:r>
    </w:p>
    <w:p w:rsidR="00B43BFC" w:rsidRDefault="00B43BFC" w:rsidP="00475EB3">
      <w:pPr>
        <w:pStyle w:val="ListParagraph"/>
        <w:numPr>
          <w:ilvl w:val="0"/>
          <w:numId w:val="1"/>
        </w:numPr>
      </w:pPr>
      <w:r>
        <w:t>Please repeat questions that are asked to be sure that people listening remotely heard what was said</w:t>
      </w:r>
    </w:p>
    <w:p w:rsidR="004C2F54" w:rsidRDefault="004C2F54" w:rsidP="00475EB3">
      <w:pPr>
        <w:pStyle w:val="ListParagraph"/>
        <w:numPr>
          <w:ilvl w:val="0"/>
          <w:numId w:val="1"/>
        </w:numPr>
      </w:pPr>
      <w:r>
        <w:t>None that I can think of</w:t>
      </w:r>
    </w:p>
    <w:p w:rsidR="00647548" w:rsidRDefault="00647548" w:rsidP="00475EB3">
      <w:pPr>
        <w:pStyle w:val="ListParagraph"/>
        <w:numPr>
          <w:ilvl w:val="0"/>
          <w:numId w:val="1"/>
        </w:numPr>
      </w:pPr>
      <w:r>
        <w:t>There was an awful lot of static when questions were asked and answered making it difficult to hear.  The sound during the presentation seemed to be working.</w:t>
      </w:r>
    </w:p>
    <w:p w:rsidR="00647548" w:rsidRDefault="00647548" w:rsidP="00475EB3">
      <w:pPr>
        <w:pStyle w:val="ListParagraph"/>
        <w:numPr>
          <w:ilvl w:val="0"/>
          <w:numId w:val="1"/>
        </w:numPr>
      </w:pPr>
      <w:r>
        <w:t xml:space="preserve">You </w:t>
      </w:r>
      <w:r w:rsidR="000E47FB">
        <w:t>obviously</w:t>
      </w:r>
      <w:r>
        <w:t xml:space="preserve"> know the audio was a disaster.  I am a new counselor and even though I need this information, I seriously almost left the session several times because of the static.  I could not hear any of the </w:t>
      </w:r>
      <w:r w:rsidR="000E47FB">
        <w:t>q</w:t>
      </w:r>
      <w:r>
        <w:t>uestions asked nor could I hear everything the presenter was saying.  This is good and important info but the session was really a disaster.</w:t>
      </w:r>
    </w:p>
    <w:p w:rsidR="000E47FB" w:rsidRDefault="000E47FB" w:rsidP="00475EB3">
      <w:pPr>
        <w:pStyle w:val="ListParagraph"/>
        <w:numPr>
          <w:ilvl w:val="0"/>
          <w:numId w:val="1"/>
        </w:numPr>
      </w:pPr>
      <w:r>
        <w:t xml:space="preserve">There were times when the sound was quite </w:t>
      </w:r>
      <w:proofErr w:type="spellStart"/>
      <w:r>
        <w:t>staticy</w:t>
      </w:r>
      <w:proofErr w:type="spellEnd"/>
      <w:r>
        <w:t>.  Also it would be better if presentations started after 3:30 as I have classes in the afternoon.</w:t>
      </w:r>
    </w:p>
    <w:p w:rsidR="000E47FB" w:rsidRDefault="000E47FB" w:rsidP="00475EB3">
      <w:pPr>
        <w:pStyle w:val="ListParagraph"/>
        <w:numPr>
          <w:ilvl w:val="0"/>
          <w:numId w:val="1"/>
        </w:numPr>
      </w:pPr>
      <w:r>
        <w:t>No answer to this-I felt Tina did a great job of going through the information.  There were a few technical issues at the beginning but hose were taken care of.</w:t>
      </w:r>
    </w:p>
    <w:p w:rsidR="004B4186" w:rsidRDefault="004B4186" w:rsidP="00475EB3">
      <w:pPr>
        <w:pStyle w:val="ListParagraph"/>
        <w:numPr>
          <w:ilvl w:val="0"/>
          <w:numId w:val="1"/>
        </w:numPr>
      </w:pPr>
      <w:r>
        <w:t>Thanks for the update on changes and for your time.</w:t>
      </w:r>
    </w:p>
    <w:p w:rsidR="004B4186" w:rsidRDefault="004B4186" w:rsidP="00475EB3">
      <w:pPr>
        <w:pStyle w:val="ListParagraph"/>
        <w:numPr>
          <w:ilvl w:val="0"/>
          <w:numId w:val="1"/>
        </w:numPr>
      </w:pPr>
      <w:r>
        <w:t>Nothing</w:t>
      </w:r>
    </w:p>
    <w:p w:rsidR="00E744DC" w:rsidRDefault="00E744DC" w:rsidP="00475EB3">
      <w:pPr>
        <w:pStyle w:val="ListParagraph"/>
        <w:numPr>
          <w:ilvl w:val="0"/>
          <w:numId w:val="1"/>
        </w:numPr>
      </w:pPr>
      <w:r>
        <w:t>It was very difficult at times to hear the presenter due to others’ interference on their phones.  Would be helpful to have participants mute their audio at the beginning of the training.</w:t>
      </w:r>
    </w:p>
    <w:p w:rsidR="00E744DC" w:rsidRDefault="00E744DC" w:rsidP="00475EB3">
      <w:pPr>
        <w:pStyle w:val="ListParagraph"/>
        <w:numPr>
          <w:ilvl w:val="0"/>
          <w:numId w:val="1"/>
        </w:numPr>
      </w:pPr>
      <w:r>
        <w:t>None-trainer was very informative!</w:t>
      </w:r>
    </w:p>
    <w:p w:rsidR="00C8032C" w:rsidRDefault="00C8032C" w:rsidP="00475EB3">
      <w:pPr>
        <w:pStyle w:val="ListParagraph"/>
        <w:numPr>
          <w:ilvl w:val="0"/>
          <w:numId w:val="1"/>
        </w:numPr>
      </w:pPr>
      <w:r>
        <w:t xml:space="preserve">Speak slower-take a breath once in a while </w:t>
      </w:r>
      <w:r>
        <w:sym w:font="Wingdings" w:char="F04A"/>
      </w:r>
    </w:p>
    <w:p w:rsidR="00475EB3" w:rsidRDefault="00475EB3">
      <w:r>
        <w:t>Question 9</w:t>
      </w:r>
    </w:p>
    <w:p w:rsidR="00345043" w:rsidRDefault="00345043" w:rsidP="00345043">
      <w:pPr>
        <w:pStyle w:val="ListParagraph"/>
        <w:numPr>
          <w:ilvl w:val="0"/>
          <w:numId w:val="2"/>
        </w:numPr>
      </w:pPr>
      <w:r>
        <w:t>Anything about the college going process, financial aid, and how to get money for college</w:t>
      </w:r>
    </w:p>
    <w:p w:rsidR="004C2F54" w:rsidRDefault="004C2F54" w:rsidP="00345043">
      <w:pPr>
        <w:pStyle w:val="ListParagraph"/>
        <w:numPr>
          <w:ilvl w:val="0"/>
          <w:numId w:val="2"/>
        </w:numPr>
      </w:pPr>
      <w:r>
        <w:t>None</w:t>
      </w:r>
    </w:p>
    <w:p w:rsidR="00647548" w:rsidRDefault="00647548" w:rsidP="00345043">
      <w:pPr>
        <w:pStyle w:val="ListParagraph"/>
        <w:numPr>
          <w:ilvl w:val="0"/>
          <w:numId w:val="2"/>
        </w:numPr>
      </w:pPr>
      <w:r>
        <w:t>More sections would be great!</w:t>
      </w:r>
    </w:p>
    <w:p w:rsidR="00647548" w:rsidRDefault="00647548" w:rsidP="00345043">
      <w:pPr>
        <w:pStyle w:val="ListParagraph"/>
        <w:numPr>
          <w:ilvl w:val="0"/>
          <w:numId w:val="2"/>
        </w:numPr>
      </w:pPr>
      <w:r>
        <w:t>More of the same but figure out how to make the system work</w:t>
      </w:r>
    </w:p>
    <w:p w:rsidR="000E47FB" w:rsidRDefault="000E47FB" w:rsidP="00345043">
      <w:pPr>
        <w:pStyle w:val="ListParagraph"/>
        <w:numPr>
          <w:ilvl w:val="0"/>
          <w:numId w:val="2"/>
        </w:numPr>
      </w:pPr>
      <w:r>
        <w:t>Just more of the same as I am a new school counselor</w:t>
      </w:r>
    </w:p>
    <w:p w:rsidR="00E744DC" w:rsidRDefault="00E744DC" w:rsidP="00345043">
      <w:pPr>
        <w:pStyle w:val="ListParagraph"/>
        <w:numPr>
          <w:ilvl w:val="0"/>
          <w:numId w:val="2"/>
        </w:numPr>
      </w:pPr>
      <w:r>
        <w:t>I found the case scenarios to be quite helpful.  Maybe have more of these</w:t>
      </w:r>
    </w:p>
    <w:p w:rsidR="00E744DC" w:rsidRDefault="00E744DC" w:rsidP="00345043">
      <w:pPr>
        <w:pStyle w:val="ListParagraph"/>
        <w:numPr>
          <w:ilvl w:val="0"/>
          <w:numId w:val="2"/>
        </w:numPr>
      </w:pPr>
      <w:r>
        <w:t>Annual refreshers and to complete all sections of this training</w:t>
      </w:r>
    </w:p>
    <w:p w:rsidR="00475EB3" w:rsidRDefault="00475EB3">
      <w:r>
        <w:t>Question 10</w:t>
      </w:r>
    </w:p>
    <w:p w:rsidR="00345043" w:rsidRDefault="00345043" w:rsidP="00345043">
      <w:pPr>
        <w:pStyle w:val="ListParagraph"/>
        <w:numPr>
          <w:ilvl w:val="0"/>
          <w:numId w:val="2"/>
        </w:numPr>
      </w:pPr>
      <w:r>
        <w:lastRenderedPageBreak/>
        <w:t>It was very convenient to attend from the comfort of my office via the web</w:t>
      </w:r>
    </w:p>
    <w:p w:rsidR="00345043" w:rsidRDefault="00345043" w:rsidP="00345043">
      <w:pPr>
        <w:pStyle w:val="ListParagraph"/>
        <w:numPr>
          <w:ilvl w:val="0"/>
          <w:numId w:val="2"/>
        </w:numPr>
      </w:pPr>
      <w:r>
        <w:t>Location was great, but could have used a larger training room to accommodate the participants</w:t>
      </w:r>
    </w:p>
    <w:p w:rsidR="00345043" w:rsidRDefault="00345043" w:rsidP="00345043">
      <w:pPr>
        <w:pStyle w:val="ListParagraph"/>
        <w:numPr>
          <w:ilvl w:val="0"/>
          <w:numId w:val="2"/>
        </w:numPr>
      </w:pPr>
      <w:r>
        <w:t>I listened in on the training via my office computer.  There were a few distractions but I still heard and understood everything.</w:t>
      </w:r>
    </w:p>
    <w:p w:rsidR="008019A6" w:rsidRDefault="008019A6" w:rsidP="00345043">
      <w:pPr>
        <w:pStyle w:val="ListParagraph"/>
        <w:numPr>
          <w:ilvl w:val="0"/>
          <w:numId w:val="2"/>
        </w:numPr>
      </w:pPr>
      <w:r>
        <w:t>Adequate</w:t>
      </w:r>
    </w:p>
    <w:p w:rsidR="008019A6" w:rsidRDefault="008019A6" w:rsidP="00345043">
      <w:pPr>
        <w:pStyle w:val="ListParagraph"/>
        <w:numPr>
          <w:ilvl w:val="0"/>
          <w:numId w:val="2"/>
        </w:numPr>
      </w:pPr>
      <w:r>
        <w:t xml:space="preserve">It was </w:t>
      </w:r>
      <w:r w:rsidR="004C2F54">
        <w:t>c</w:t>
      </w:r>
      <w:r>
        <w:t>onvenient for me-I work right in the building!</w:t>
      </w:r>
    </w:p>
    <w:p w:rsidR="004C2F54" w:rsidRDefault="004C2F54" w:rsidP="00345043">
      <w:pPr>
        <w:pStyle w:val="ListParagraph"/>
        <w:numPr>
          <w:ilvl w:val="0"/>
          <w:numId w:val="2"/>
        </w:numPr>
      </w:pPr>
      <w:r>
        <w:t>Webinars are a great way to offer training and reach a number of people.  I appreciate these types of opportunities</w:t>
      </w:r>
    </w:p>
    <w:p w:rsidR="004C2F54" w:rsidRDefault="004C2F54" w:rsidP="00345043">
      <w:pPr>
        <w:pStyle w:val="ListParagraph"/>
        <w:numPr>
          <w:ilvl w:val="0"/>
          <w:numId w:val="2"/>
        </w:numPr>
      </w:pPr>
      <w:r>
        <w:t>Location and training were fine</w:t>
      </w:r>
    </w:p>
    <w:p w:rsidR="004C2F54" w:rsidRDefault="004C2F54" w:rsidP="00345043">
      <w:pPr>
        <w:pStyle w:val="ListParagraph"/>
        <w:numPr>
          <w:ilvl w:val="0"/>
          <w:numId w:val="2"/>
        </w:numPr>
      </w:pPr>
      <w:r>
        <w:t>Room was small for the group</w:t>
      </w:r>
    </w:p>
    <w:p w:rsidR="00647548" w:rsidRDefault="00647548" w:rsidP="00345043">
      <w:pPr>
        <w:pStyle w:val="ListParagraph"/>
        <w:numPr>
          <w:ilvl w:val="0"/>
          <w:numId w:val="2"/>
        </w:numPr>
      </w:pPr>
      <w:r>
        <w:t>It is wonderful that these trainings can be offered as webinars so we don’t have to travel</w:t>
      </w:r>
    </w:p>
    <w:p w:rsidR="00647548" w:rsidRDefault="00647548" w:rsidP="00345043">
      <w:pPr>
        <w:pStyle w:val="ListParagraph"/>
        <w:numPr>
          <w:ilvl w:val="0"/>
          <w:numId w:val="2"/>
        </w:numPr>
      </w:pPr>
      <w:r>
        <w:t>Good!</w:t>
      </w:r>
    </w:p>
    <w:p w:rsidR="000E47FB" w:rsidRDefault="000E47FB" w:rsidP="00345043">
      <w:pPr>
        <w:pStyle w:val="ListParagraph"/>
        <w:numPr>
          <w:ilvl w:val="0"/>
          <w:numId w:val="2"/>
        </w:numPr>
      </w:pPr>
      <w:r>
        <w:t>Thank you it was informative</w:t>
      </w:r>
    </w:p>
    <w:p w:rsidR="000E47FB" w:rsidRDefault="000E47FB" w:rsidP="00345043">
      <w:pPr>
        <w:pStyle w:val="ListParagraph"/>
        <w:numPr>
          <w:ilvl w:val="0"/>
          <w:numId w:val="2"/>
        </w:numPr>
      </w:pPr>
      <w:r>
        <w:t>SAF good location, may consider a larger room next time</w:t>
      </w:r>
    </w:p>
    <w:p w:rsidR="004B4186" w:rsidRDefault="004B4186" w:rsidP="00345043">
      <w:pPr>
        <w:pStyle w:val="ListParagraph"/>
        <w:numPr>
          <w:ilvl w:val="0"/>
          <w:numId w:val="2"/>
        </w:numPr>
      </w:pPr>
      <w:r>
        <w:t>I like it that you can participate through a web-ex</w:t>
      </w:r>
    </w:p>
    <w:p w:rsidR="004B4186" w:rsidRDefault="004B4186" w:rsidP="00345043">
      <w:pPr>
        <w:pStyle w:val="ListParagraph"/>
        <w:numPr>
          <w:ilvl w:val="0"/>
          <w:numId w:val="2"/>
        </w:numPr>
      </w:pPr>
      <w:r>
        <w:t>Problems hearing questions by others online</w:t>
      </w:r>
    </w:p>
    <w:p w:rsidR="00E744DC" w:rsidRDefault="00E744DC" w:rsidP="00E744DC">
      <w:pPr>
        <w:pStyle w:val="ListParagraph"/>
        <w:numPr>
          <w:ilvl w:val="0"/>
          <w:numId w:val="2"/>
        </w:numPr>
      </w:pPr>
      <w:r>
        <w:t xml:space="preserve">Attended via </w:t>
      </w:r>
      <w:proofErr w:type="spellStart"/>
      <w:r>
        <w:t>webex</w:t>
      </w:r>
      <w:proofErr w:type="spellEnd"/>
      <w:r>
        <w:t>…</w:t>
      </w:r>
    </w:p>
    <w:p w:rsidR="00E744DC" w:rsidRDefault="00E744DC" w:rsidP="00E744DC">
      <w:pPr>
        <w:pStyle w:val="ListParagraph"/>
        <w:numPr>
          <w:ilvl w:val="0"/>
          <w:numId w:val="2"/>
        </w:numPr>
      </w:pPr>
      <w:r>
        <w:t>NA</w:t>
      </w:r>
    </w:p>
    <w:p w:rsidR="00C8032C" w:rsidRDefault="00C8032C" w:rsidP="00E744DC">
      <w:pPr>
        <w:pStyle w:val="ListParagraph"/>
        <w:numPr>
          <w:ilvl w:val="0"/>
          <w:numId w:val="2"/>
        </w:numPr>
      </w:pPr>
      <w:r>
        <w:t>Very convenient-but cold</w:t>
      </w:r>
    </w:p>
    <w:p w:rsidR="00C8032C" w:rsidRDefault="00C8032C" w:rsidP="00E744DC">
      <w:pPr>
        <w:pStyle w:val="ListParagraph"/>
        <w:numPr>
          <w:ilvl w:val="0"/>
          <w:numId w:val="2"/>
        </w:numPr>
      </w:pPr>
      <w:r>
        <w:t>Cozy</w:t>
      </w:r>
    </w:p>
    <w:p w:rsidR="00475EB3" w:rsidRDefault="00475EB3">
      <w:r>
        <w:t>Question 11</w:t>
      </w:r>
    </w:p>
    <w:p w:rsidR="00345043" w:rsidRDefault="00345043" w:rsidP="00345043">
      <w:pPr>
        <w:pStyle w:val="ListParagraph"/>
        <w:numPr>
          <w:ilvl w:val="0"/>
          <w:numId w:val="2"/>
        </w:numPr>
      </w:pPr>
      <w:r>
        <w:t>I would like to see training offered through a webinar.  It is nice to be able to see the presentation and be able to follow along.  Via Vision Net or another video resource would be another option I would like to see.</w:t>
      </w:r>
    </w:p>
    <w:p w:rsidR="008019A6" w:rsidRDefault="008019A6" w:rsidP="00345043">
      <w:pPr>
        <w:pStyle w:val="ListParagraph"/>
        <w:numPr>
          <w:ilvl w:val="0"/>
          <w:numId w:val="2"/>
        </w:numPr>
      </w:pPr>
      <w:r>
        <w:t>We did have this one by webinar-it works great!</w:t>
      </w:r>
    </w:p>
    <w:p w:rsidR="004C2F54" w:rsidRDefault="004C2F54" w:rsidP="00345043">
      <w:pPr>
        <w:pStyle w:val="ListParagraph"/>
        <w:numPr>
          <w:ilvl w:val="0"/>
          <w:numId w:val="2"/>
        </w:numPr>
      </w:pPr>
      <w:r>
        <w:t>Webinars, in person, self-paced with slides are all good options</w:t>
      </w:r>
    </w:p>
    <w:p w:rsidR="004C2F54" w:rsidRDefault="004C2F54" w:rsidP="00345043">
      <w:pPr>
        <w:pStyle w:val="ListParagraph"/>
        <w:numPr>
          <w:ilvl w:val="0"/>
          <w:numId w:val="2"/>
        </w:numPr>
      </w:pPr>
      <w:r>
        <w:t>We had web ex which was good for people across the state.</w:t>
      </w:r>
    </w:p>
    <w:p w:rsidR="00647548" w:rsidRDefault="00647548" w:rsidP="00345043">
      <w:pPr>
        <w:pStyle w:val="ListParagraph"/>
        <w:numPr>
          <w:ilvl w:val="0"/>
          <w:numId w:val="2"/>
        </w:numPr>
      </w:pPr>
      <w:r>
        <w:t>Webinar worked well</w:t>
      </w:r>
    </w:p>
    <w:p w:rsidR="00647548" w:rsidRDefault="00647548" w:rsidP="00345043">
      <w:pPr>
        <w:pStyle w:val="ListParagraph"/>
        <w:numPr>
          <w:ilvl w:val="0"/>
          <w:numId w:val="2"/>
        </w:numPr>
      </w:pPr>
      <w:r>
        <w:t>If a webinar would prevent the audio issues then by all means use it</w:t>
      </w:r>
    </w:p>
    <w:p w:rsidR="000E47FB" w:rsidRDefault="000E47FB" w:rsidP="00345043">
      <w:pPr>
        <w:pStyle w:val="ListParagraph"/>
        <w:numPr>
          <w:ilvl w:val="0"/>
          <w:numId w:val="2"/>
        </w:numPr>
      </w:pPr>
      <w:r>
        <w:t>Just a later time</w:t>
      </w:r>
    </w:p>
    <w:p w:rsidR="000E47FB" w:rsidRDefault="000E47FB" w:rsidP="00345043">
      <w:pPr>
        <w:pStyle w:val="ListParagraph"/>
        <w:numPr>
          <w:ilvl w:val="0"/>
          <w:numId w:val="2"/>
        </w:numPr>
      </w:pPr>
      <w:r>
        <w:t xml:space="preserve">Webinars are a great idea because of the convenience of being able to participate at your desk, but I liked the face to face training.  Better for asking questions. </w:t>
      </w:r>
    </w:p>
    <w:p w:rsidR="004B4186" w:rsidRDefault="004B4186" w:rsidP="00345043">
      <w:pPr>
        <w:pStyle w:val="ListParagraph"/>
        <w:numPr>
          <w:ilvl w:val="0"/>
          <w:numId w:val="2"/>
        </w:numPr>
      </w:pPr>
      <w:r>
        <w:t>PowerPoint could be just sent for individual review and then an online question session.  Would save time.</w:t>
      </w:r>
    </w:p>
    <w:p w:rsidR="004B4186" w:rsidRDefault="004B4186" w:rsidP="00345043">
      <w:pPr>
        <w:pStyle w:val="ListParagraph"/>
        <w:numPr>
          <w:ilvl w:val="0"/>
          <w:numId w:val="2"/>
        </w:numPr>
      </w:pPr>
      <w:r>
        <w:t>I do like the webinar idea only because it was a little hard to hear questions being asked in the room</w:t>
      </w:r>
    </w:p>
    <w:p w:rsidR="00E744DC" w:rsidRDefault="00E744DC" w:rsidP="00345043">
      <w:pPr>
        <w:pStyle w:val="ListParagraph"/>
        <w:numPr>
          <w:ilvl w:val="0"/>
          <w:numId w:val="2"/>
        </w:numPr>
      </w:pPr>
      <w:r>
        <w:t xml:space="preserve">Attended via </w:t>
      </w:r>
      <w:proofErr w:type="spellStart"/>
      <w:r>
        <w:t>Webex</w:t>
      </w:r>
      <w:proofErr w:type="spellEnd"/>
      <w:r>
        <w:t>…I liked that I didn’t have to travel to attend.</w:t>
      </w:r>
    </w:p>
    <w:p w:rsidR="00C8032C" w:rsidRDefault="00C8032C" w:rsidP="00345043">
      <w:pPr>
        <w:pStyle w:val="ListParagraph"/>
        <w:numPr>
          <w:ilvl w:val="0"/>
          <w:numId w:val="2"/>
        </w:numPr>
      </w:pPr>
      <w:r>
        <w:t>Webinars</w:t>
      </w:r>
    </w:p>
    <w:p w:rsidR="00C8032C" w:rsidRDefault="00C8032C" w:rsidP="00345043">
      <w:pPr>
        <w:pStyle w:val="ListParagraph"/>
        <w:numPr>
          <w:ilvl w:val="0"/>
          <w:numId w:val="2"/>
        </w:numPr>
      </w:pPr>
      <w:r>
        <w:t>Webinars</w:t>
      </w:r>
    </w:p>
    <w:p w:rsidR="00C8032C" w:rsidRDefault="00C8032C" w:rsidP="00C8032C">
      <w:pPr>
        <w:ind w:left="360"/>
      </w:pPr>
    </w:p>
    <w:p w:rsidR="00475EB3" w:rsidRDefault="00475EB3">
      <w:r>
        <w:t>Additional Comment/Suggestions</w:t>
      </w:r>
    </w:p>
    <w:p w:rsidR="00475EB3" w:rsidRDefault="00475EB3" w:rsidP="00475EB3">
      <w:pPr>
        <w:pStyle w:val="ListParagraph"/>
        <w:numPr>
          <w:ilvl w:val="0"/>
          <w:numId w:val="1"/>
        </w:numPr>
      </w:pPr>
      <w:r>
        <w:t>Great information for those that provide financial aid advising to students!</w:t>
      </w:r>
    </w:p>
    <w:p w:rsidR="00345043" w:rsidRDefault="00345043" w:rsidP="00475EB3">
      <w:pPr>
        <w:pStyle w:val="ListParagraph"/>
        <w:numPr>
          <w:ilvl w:val="0"/>
          <w:numId w:val="1"/>
        </w:numPr>
      </w:pPr>
      <w:r>
        <w:t>I learned a lot of new information that will be valuable in helping our seniors in taking another step closer to continue their education at the post-secondary level.  Thank you!</w:t>
      </w:r>
    </w:p>
    <w:p w:rsidR="00345043" w:rsidRDefault="00345043" w:rsidP="00475EB3">
      <w:pPr>
        <w:pStyle w:val="ListParagraph"/>
        <w:numPr>
          <w:ilvl w:val="0"/>
          <w:numId w:val="1"/>
        </w:numPr>
      </w:pPr>
      <w:r>
        <w:t>I really enjoyed the training and learned a lot of new information about how to help students fill out the FAFSA.  The handouts and PowerPoint will be great reference material</w:t>
      </w:r>
    </w:p>
    <w:p w:rsidR="008019A6" w:rsidRDefault="008019A6" w:rsidP="00647548">
      <w:pPr>
        <w:pStyle w:val="ListParagraph"/>
        <w:numPr>
          <w:ilvl w:val="0"/>
          <w:numId w:val="1"/>
        </w:numPr>
      </w:pPr>
      <w:r>
        <w:t xml:space="preserve">People went out to the pre-registration site and pre-registered and we did not get a complete list.  They said they received a confirmation number but they were not on the list so people were contacting us late in the game needing login information, etc.  Also, you may want to correct your slides-they all have NTC4M instead of NT4CM on them in the bottom right hand </w:t>
      </w:r>
      <w:proofErr w:type="gramStart"/>
      <w:r>
        <w:t>corner</w:t>
      </w:r>
      <w:proofErr w:type="gramEnd"/>
      <w:r>
        <w:t xml:space="preserve"> of each slide in the power points! </w:t>
      </w:r>
      <w:r>
        <w:sym w:font="Wingdings" w:char="F04A"/>
      </w:r>
    </w:p>
    <w:p w:rsidR="00B43BFC" w:rsidRDefault="00B43BFC" w:rsidP="00475EB3">
      <w:pPr>
        <w:pStyle w:val="ListParagraph"/>
        <w:numPr>
          <w:ilvl w:val="0"/>
          <w:numId w:val="1"/>
        </w:numPr>
      </w:pPr>
      <w:r>
        <w:t>Tina did a great job!</w:t>
      </w:r>
    </w:p>
    <w:p w:rsidR="00B43BFC" w:rsidRDefault="00B43BFC" w:rsidP="00475EB3">
      <w:pPr>
        <w:pStyle w:val="ListParagraph"/>
        <w:numPr>
          <w:ilvl w:val="0"/>
          <w:numId w:val="1"/>
        </w:numPr>
      </w:pPr>
      <w:r>
        <w:t>Thank you for taking the time out of your busy schedule to provide us with this excellent training and for providing adequate time for questions</w:t>
      </w:r>
    </w:p>
    <w:p w:rsidR="00647548" w:rsidRDefault="00647548" w:rsidP="00475EB3">
      <w:pPr>
        <w:pStyle w:val="ListParagraph"/>
        <w:numPr>
          <w:ilvl w:val="0"/>
          <w:numId w:val="1"/>
        </w:numPr>
      </w:pPr>
      <w:r>
        <w:t>As a new counselor, I find it so helpful to have these training opportunities.  Thank you!</w:t>
      </w:r>
    </w:p>
    <w:p w:rsidR="00647548" w:rsidRDefault="00647548" w:rsidP="00475EB3">
      <w:pPr>
        <w:pStyle w:val="ListParagraph"/>
        <w:numPr>
          <w:ilvl w:val="0"/>
          <w:numId w:val="1"/>
        </w:numPr>
      </w:pPr>
      <w:r>
        <w:t>Thank you!</w:t>
      </w:r>
    </w:p>
    <w:p w:rsidR="00647548" w:rsidRDefault="00647548" w:rsidP="00475EB3">
      <w:pPr>
        <w:pStyle w:val="ListParagraph"/>
        <w:numPr>
          <w:ilvl w:val="0"/>
          <w:numId w:val="1"/>
        </w:numPr>
      </w:pPr>
      <w:r>
        <w:t>I appreciate the opportunity to acquire this information and I am grateful to for the opportunity to attend.</w:t>
      </w:r>
    </w:p>
    <w:p w:rsidR="00E744DC" w:rsidRDefault="00E744DC" w:rsidP="00475EB3">
      <w:pPr>
        <w:pStyle w:val="ListParagraph"/>
        <w:numPr>
          <w:ilvl w:val="0"/>
          <w:numId w:val="1"/>
        </w:numPr>
      </w:pPr>
      <w:r>
        <w:t>Thank you!  Very helpful training!</w:t>
      </w:r>
    </w:p>
    <w:p w:rsidR="00E744DC" w:rsidRDefault="00E744DC" w:rsidP="00475EB3">
      <w:pPr>
        <w:pStyle w:val="ListParagraph"/>
        <w:numPr>
          <w:ilvl w:val="0"/>
          <w:numId w:val="1"/>
        </w:numPr>
      </w:pPr>
      <w:r>
        <w:t>A lot of static</w:t>
      </w:r>
    </w:p>
    <w:p w:rsidR="00C8032C" w:rsidRDefault="00C8032C" w:rsidP="00475EB3">
      <w:pPr>
        <w:pStyle w:val="ListParagraph"/>
        <w:numPr>
          <w:ilvl w:val="0"/>
          <w:numId w:val="1"/>
        </w:numPr>
      </w:pPr>
      <w:r>
        <w:t>Financial Aid-what an incredibly complicated system</w:t>
      </w:r>
    </w:p>
    <w:sectPr w:rsidR="00C8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D12"/>
    <w:multiLevelType w:val="hybridMultilevel"/>
    <w:tmpl w:val="3D6E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C31C2A"/>
    <w:multiLevelType w:val="hybridMultilevel"/>
    <w:tmpl w:val="FB80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EB3"/>
    <w:rsid w:val="000E47FB"/>
    <w:rsid w:val="00345043"/>
    <w:rsid w:val="00475EB3"/>
    <w:rsid w:val="004B4186"/>
    <w:rsid w:val="004C2F54"/>
    <w:rsid w:val="00515E4D"/>
    <w:rsid w:val="00647548"/>
    <w:rsid w:val="008019A6"/>
    <w:rsid w:val="00B43BFC"/>
    <w:rsid w:val="00C8032C"/>
    <w:rsid w:val="00E7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E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C4ADFC23</Template>
  <TotalTime>36</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Carroll College</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twagner</dc:creator>
  <cp:lastModifiedBy>twagner</cp:lastModifiedBy>
  <cp:revision>7</cp:revision>
  <dcterms:created xsi:type="dcterms:W3CDTF">2014-01-15T17:07:00Z</dcterms:created>
  <dcterms:modified xsi:type="dcterms:W3CDTF">2014-01-15T17:43:00Z</dcterms:modified>
</cp:coreProperties>
</file>