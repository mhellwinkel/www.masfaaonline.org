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2C" w:rsidRPr="00C8032C" w:rsidRDefault="00C8032C">
      <w:pPr>
        <w:rPr>
          <w:b/>
          <w:sz w:val="24"/>
        </w:rPr>
      </w:pPr>
      <w:r w:rsidRPr="00C8032C">
        <w:rPr>
          <w:b/>
          <w:sz w:val="24"/>
        </w:rPr>
        <w:t>NT4CM-</w:t>
      </w:r>
      <w:r w:rsidR="007A605F">
        <w:rPr>
          <w:b/>
          <w:sz w:val="24"/>
        </w:rPr>
        <w:t>Carroll College</w:t>
      </w:r>
      <w:r w:rsidRPr="00C8032C">
        <w:rPr>
          <w:b/>
          <w:sz w:val="24"/>
        </w:rPr>
        <w:t xml:space="preserve"> </w:t>
      </w:r>
      <w:r w:rsidR="007A605F">
        <w:rPr>
          <w:b/>
          <w:sz w:val="24"/>
        </w:rPr>
        <w:t xml:space="preserve">February 20, </w:t>
      </w:r>
      <w:proofErr w:type="gramStart"/>
      <w:r w:rsidR="007A605F">
        <w:rPr>
          <w:b/>
          <w:sz w:val="24"/>
        </w:rPr>
        <w:t>2015  3:40pm</w:t>
      </w:r>
      <w:proofErr w:type="gramEnd"/>
      <w:r w:rsidR="007A605F">
        <w:rPr>
          <w:b/>
          <w:sz w:val="24"/>
        </w:rPr>
        <w:t>-4:2</w:t>
      </w:r>
      <w:r w:rsidRPr="00C8032C">
        <w:rPr>
          <w:b/>
          <w:sz w:val="24"/>
        </w:rPr>
        <w:t>0pm</w:t>
      </w:r>
    </w:p>
    <w:p w:rsidR="00515E4D" w:rsidRDefault="00475EB3">
      <w:r>
        <w:t>Question 7</w:t>
      </w:r>
    </w:p>
    <w:p w:rsidR="007A605F" w:rsidRDefault="007A605F" w:rsidP="007A605F">
      <w:pPr>
        <w:pStyle w:val="ListParagraph"/>
        <w:numPr>
          <w:ilvl w:val="0"/>
          <w:numId w:val="3"/>
        </w:numPr>
      </w:pPr>
      <w:r>
        <w:t>N/A it was great</w:t>
      </w:r>
    </w:p>
    <w:p w:rsidR="007A605F" w:rsidRDefault="007A605F" w:rsidP="007A605F">
      <w:pPr>
        <w:pStyle w:val="ListParagraph"/>
        <w:numPr>
          <w:ilvl w:val="0"/>
          <w:numId w:val="3"/>
        </w:numPr>
      </w:pPr>
      <w:r>
        <w:t>Nothing much-thought she did a great job and also with the questions and explanation</w:t>
      </w:r>
    </w:p>
    <w:p w:rsidR="00475EB3" w:rsidRDefault="00475EB3">
      <w:r>
        <w:t>Question 9</w:t>
      </w:r>
    </w:p>
    <w:p w:rsidR="007A605F" w:rsidRDefault="007A605F" w:rsidP="007A605F">
      <w:pPr>
        <w:pStyle w:val="ListParagraph"/>
        <w:numPr>
          <w:ilvl w:val="0"/>
          <w:numId w:val="4"/>
        </w:numPr>
      </w:pPr>
      <w:r>
        <w:t>More hands on…like looking up some scholarships</w:t>
      </w:r>
    </w:p>
    <w:p w:rsidR="007A605F" w:rsidRDefault="007A605F" w:rsidP="007A605F">
      <w:pPr>
        <w:pStyle w:val="ListParagraph"/>
        <w:numPr>
          <w:ilvl w:val="0"/>
          <w:numId w:val="4"/>
        </w:numPr>
      </w:pPr>
      <w:r>
        <w:t xml:space="preserve">Did great </w:t>
      </w:r>
      <w:r>
        <w:sym w:font="Wingdings" w:char="F04A"/>
      </w:r>
    </w:p>
    <w:p w:rsidR="00475EB3" w:rsidRDefault="00475EB3">
      <w:r>
        <w:t>Question 10</w:t>
      </w:r>
    </w:p>
    <w:p w:rsidR="007A605F" w:rsidRDefault="007A605F" w:rsidP="007A605F">
      <w:pPr>
        <w:pStyle w:val="ListParagraph"/>
        <w:numPr>
          <w:ilvl w:val="0"/>
          <w:numId w:val="5"/>
        </w:numPr>
      </w:pPr>
      <w:r>
        <w:t>Fun and very helpful</w:t>
      </w:r>
    </w:p>
    <w:p w:rsidR="007A605F" w:rsidRDefault="007A605F" w:rsidP="007A605F">
      <w:pPr>
        <w:pStyle w:val="ListParagraph"/>
        <w:numPr>
          <w:ilvl w:val="0"/>
          <w:numId w:val="5"/>
        </w:numPr>
      </w:pPr>
      <w:r>
        <w:t>It was fun and thankful for the snacks</w:t>
      </w:r>
    </w:p>
    <w:p w:rsidR="00475EB3" w:rsidRDefault="00475EB3">
      <w:r>
        <w:lastRenderedPageBreak/>
        <w:t>Question 11</w:t>
      </w:r>
    </w:p>
    <w:p w:rsidR="00C8032C" w:rsidRDefault="007A605F" w:rsidP="007A605F">
      <w:pPr>
        <w:pStyle w:val="ListParagraph"/>
        <w:numPr>
          <w:ilvl w:val="0"/>
          <w:numId w:val="6"/>
        </w:numPr>
      </w:pPr>
      <w:r>
        <w:t>Yes!  Everything!</w:t>
      </w:r>
    </w:p>
    <w:p w:rsidR="007A605F" w:rsidRDefault="007A605F" w:rsidP="007A605F">
      <w:pPr>
        <w:pStyle w:val="ListParagraph"/>
        <w:numPr>
          <w:ilvl w:val="0"/>
          <w:numId w:val="6"/>
        </w:numPr>
      </w:pPr>
      <w:r>
        <w:t xml:space="preserve">Can’t think of none </w:t>
      </w:r>
      <w:r>
        <w:sym w:font="Wingdings" w:char="F04A"/>
      </w:r>
    </w:p>
    <w:p w:rsidR="00475EB3" w:rsidRDefault="00475EB3">
      <w:r>
        <w:t>Additional Comment/Suggestions</w:t>
      </w:r>
    </w:p>
    <w:p w:rsidR="007A605F" w:rsidRDefault="007A605F" w:rsidP="007A605F">
      <w:pPr>
        <w:pStyle w:val="ListParagraph"/>
        <w:numPr>
          <w:ilvl w:val="0"/>
          <w:numId w:val="7"/>
        </w:numPr>
      </w:pPr>
      <w:r>
        <w:t>Was a great workshop, I enjoyed it.</w:t>
      </w:r>
      <w:bookmarkStart w:id="0" w:name="_GoBack"/>
      <w:bookmarkEnd w:id="0"/>
    </w:p>
    <w:sectPr w:rsidR="007A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D12"/>
    <w:multiLevelType w:val="hybridMultilevel"/>
    <w:tmpl w:val="3D6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A1091"/>
    <w:multiLevelType w:val="hybridMultilevel"/>
    <w:tmpl w:val="6E52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D591E"/>
    <w:multiLevelType w:val="hybridMultilevel"/>
    <w:tmpl w:val="4632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31C2A"/>
    <w:multiLevelType w:val="hybridMultilevel"/>
    <w:tmpl w:val="FB80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C577A"/>
    <w:multiLevelType w:val="hybridMultilevel"/>
    <w:tmpl w:val="6ABE5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673B15"/>
    <w:multiLevelType w:val="hybridMultilevel"/>
    <w:tmpl w:val="88E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74118"/>
    <w:multiLevelType w:val="hybridMultilevel"/>
    <w:tmpl w:val="08A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B3"/>
    <w:rsid w:val="000E47FB"/>
    <w:rsid w:val="00345043"/>
    <w:rsid w:val="00475EB3"/>
    <w:rsid w:val="004B4186"/>
    <w:rsid w:val="004C2F54"/>
    <w:rsid w:val="00515E4D"/>
    <w:rsid w:val="00647548"/>
    <w:rsid w:val="007A605F"/>
    <w:rsid w:val="008019A6"/>
    <w:rsid w:val="00B43BFC"/>
    <w:rsid w:val="00C8032C"/>
    <w:rsid w:val="00E52020"/>
    <w:rsid w:val="00E7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2557B853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College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twagner</dc:creator>
  <cp:lastModifiedBy>Wagner, Tina</cp:lastModifiedBy>
  <cp:revision>3</cp:revision>
  <dcterms:created xsi:type="dcterms:W3CDTF">2015-02-23T16:45:00Z</dcterms:created>
  <dcterms:modified xsi:type="dcterms:W3CDTF">2015-02-23T16:48:00Z</dcterms:modified>
</cp:coreProperties>
</file>