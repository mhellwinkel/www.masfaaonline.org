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32C" w:rsidRPr="00C8032C" w:rsidRDefault="00C8032C">
      <w:pPr>
        <w:rPr>
          <w:b/>
          <w:sz w:val="24"/>
        </w:rPr>
      </w:pPr>
      <w:r w:rsidRPr="00C8032C">
        <w:rPr>
          <w:b/>
          <w:sz w:val="24"/>
        </w:rPr>
        <w:t>NT4CM-</w:t>
      </w:r>
      <w:r w:rsidR="004A06A1">
        <w:rPr>
          <w:b/>
          <w:sz w:val="24"/>
        </w:rPr>
        <w:t>Missoula</w:t>
      </w:r>
      <w:r w:rsidRPr="00C8032C">
        <w:rPr>
          <w:b/>
          <w:sz w:val="24"/>
        </w:rPr>
        <w:t xml:space="preserve"> </w:t>
      </w:r>
      <w:r w:rsidR="004A06A1">
        <w:rPr>
          <w:b/>
          <w:sz w:val="24"/>
        </w:rPr>
        <w:t xml:space="preserve">October 17, </w:t>
      </w:r>
      <w:proofErr w:type="gramStart"/>
      <w:r w:rsidR="004A06A1">
        <w:rPr>
          <w:b/>
          <w:sz w:val="24"/>
        </w:rPr>
        <w:t>2014  12:00pm</w:t>
      </w:r>
      <w:proofErr w:type="gramEnd"/>
      <w:r w:rsidR="004A06A1">
        <w:rPr>
          <w:b/>
          <w:sz w:val="24"/>
        </w:rPr>
        <w:t>-12:50</w:t>
      </w:r>
      <w:r w:rsidRPr="00C8032C">
        <w:rPr>
          <w:b/>
          <w:sz w:val="24"/>
        </w:rPr>
        <w:t>pm</w:t>
      </w:r>
    </w:p>
    <w:p w:rsidR="00515E4D" w:rsidRDefault="00475EB3">
      <w:r>
        <w:t>Question 7</w:t>
      </w:r>
    </w:p>
    <w:p w:rsidR="00A02DD4" w:rsidRDefault="00A02DD4" w:rsidP="00A56FB9">
      <w:pPr>
        <w:pStyle w:val="ListParagraph"/>
        <w:numPr>
          <w:ilvl w:val="0"/>
          <w:numId w:val="8"/>
        </w:numPr>
      </w:pPr>
      <w:r>
        <w:t>More time-inadequate for the questions asked</w:t>
      </w:r>
    </w:p>
    <w:p w:rsidR="00A02DD4" w:rsidRDefault="00A02DD4" w:rsidP="00A56FB9">
      <w:pPr>
        <w:pStyle w:val="ListParagraph"/>
        <w:numPr>
          <w:ilvl w:val="0"/>
          <w:numId w:val="8"/>
        </w:numPr>
      </w:pPr>
      <w:r>
        <w:t>1 guy dominated the end-stop that earlier</w:t>
      </w:r>
    </w:p>
    <w:p w:rsidR="00C31227" w:rsidRDefault="00C31227" w:rsidP="00A56FB9">
      <w:pPr>
        <w:pStyle w:val="ListParagraph"/>
        <w:numPr>
          <w:ilvl w:val="0"/>
          <w:numId w:val="8"/>
        </w:numPr>
      </w:pPr>
      <w:r>
        <w:t xml:space="preserve">Wanted Honor </w:t>
      </w:r>
      <w:r w:rsidR="00A56FB9">
        <w:t>Scholarship, Presidential scholarship and honor college info</w:t>
      </w:r>
    </w:p>
    <w:p w:rsidR="00A02DD4" w:rsidRDefault="00A02DD4" w:rsidP="00A56FB9">
      <w:pPr>
        <w:pStyle w:val="ListParagraph"/>
        <w:numPr>
          <w:ilvl w:val="0"/>
          <w:numId w:val="8"/>
        </w:numPr>
      </w:pPr>
      <w:r>
        <w:t>In one of the sessions, the slides ere not aligned to the presenters notes.</w:t>
      </w:r>
    </w:p>
    <w:p w:rsidR="00475EB3" w:rsidRDefault="00475EB3">
      <w:r>
        <w:t>Question 9</w:t>
      </w:r>
    </w:p>
    <w:p w:rsidR="00A02DD4" w:rsidRDefault="00A02DD4" w:rsidP="00A56FB9">
      <w:pPr>
        <w:pStyle w:val="ListParagraph"/>
        <w:numPr>
          <w:ilvl w:val="0"/>
          <w:numId w:val="9"/>
        </w:numPr>
      </w:pPr>
      <w:r>
        <w:t>More about specific  scholarship for freshman</w:t>
      </w:r>
    </w:p>
    <w:p w:rsidR="00475EB3" w:rsidRDefault="00475EB3">
      <w:r>
        <w:t>Question 10</w:t>
      </w:r>
    </w:p>
    <w:p w:rsidR="004A06A1" w:rsidRDefault="004A06A1" w:rsidP="00A56FB9">
      <w:pPr>
        <w:pStyle w:val="ListParagraph"/>
        <w:numPr>
          <w:ilvl w:val="0"/>
          <w:numId w:val="9"/>
        </w:numPr>
      </w:pPr>
      <w:r>
        <w:t>Fine</w:t>
      </w:r>
    </w:p>
    <w:p w:rsidR="00A02DD4" w:rsidRDefault="00A02DD4" w:rsidP="00A56FB9">
      <w:pPr>
        <w:pStyle w:val="ListParagraph"/>
        <w:numPr>
          <w:ilvl w:val="0"/>
          <w:numId w:val="9"/>
        </w:numPr>
      </w:pPr>
      <w:r>
        <w:t>Good</w:t>
      </w:r>
    </w:p>
    <w:p w:rsidR="00A02DD4" w:rsidRDefault="00A02DD4" w:rsidP="00A56FB9">
      <w:pPr>
        <w:pStyle w:val="ListParagraph"/>
        <w:numPr>
          <w:ilvl w:val="0"/>
          <w:numId w:val="9"/>
        </w:numPr>
      </w:pPr>
      <w:r>
        <w:t>Great</w:t>
      </w:r>
    </w:p>
    <w:p w:rsidR="00475EB3" w:rsidRDefault="00475EB3">
      <w:r>
        <w:t>Question 11</w:t>
      </w:r>
    </w:p>
    <w:p w:rsidR="00A02DD4" w:rsidRDefault="00A02DD4" w:rsidP="00A56FB9">
      <w:pPr>
        <w:pStyle w:val="ListParagraph"/>
        <w:numPr>
          <w:ilvl w:val="0"/>
          <w:numId w:val="10"/>
        </w:numPr>
      </w:pPr>
      <w:bookmarkStart w:id="0" w:name="_GoBack"/>
      <w:r>
        <w:t>Sure</w:t>
      </w:r>
    </w:p>
    <w:p w:rsidR="004A06A1" w:rsidRDefault="004A06A1" w:rsidP="00A56FB9">
      <w:pPr>
        <w:pStyle w:val="ListParagraph"/>
        <w:numPr>
          <w:ilvl w:val="0"/>
          <w:numId w:val="10"/>
        </w:numPr>
      </w:pPr>
      <w:r>
        <w:t>Webinars would be great</w:t>
      </w:r>
    </w:p>
    <w:p w:rsidR="00475EB3" w:rsidRDefault="00475EB3" w:rsidP="00A56FB9">
      <w:pPr>
        <w:pStyle w:val="ListParagraph"/>
        <w:numPr>
          <w:ilvl w:val="0"/>
          <w:numId w:val="10"/>
        </w:numPr>
      </w:pPr>
      <w:r>
        <w:t>Additional Comment/Suggestions</w:t>
      </w:r>
    </w:p>
    <w:p w:rsidR="00A02DD4" w:rsidRDefault="00A02DD4" w:rsidP="00A56FB9">
      <w:pPr>
        <w:pStyle w:val="ListParagraph"/>
        <w:numPr>
          <w:ilvl w:val="0"/>
          <w:numId w:val="10"/>
        </w:numPr>
      </w:pPr>
      <w:r>
        <w:t>Yes, Please!  Webinars would be great-especially if some were archived for parents and students to view.</w:t>
      </w:r>
      <w:bookmarkEnd w:id="0"/>
    </w:p>
    <w:sectPr w:rsidR="00A0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D12"/>
    <w:multiLevelType w:val="hybridMultilevel"/>
    <w:tmpl w:val="3D6E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A1091"/>
    <w:multiLevelType w:val="hybridMultilevel"/>
    <w:tmpl w:val="6E52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4404C"/>
    <w:multiLevelType w:val="hybridMultilevel"/>
    <w:tmpl w:val="C334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D591E"/>
    <w:multiLevelType w:val="hybridMultilevel"/>
    <w:tmpl w:val="4632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D5F15"/>
    <w:multiLevelType w:val="hybridMultilevel"/>
    <w:tmpl w:val="9FC2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C31C2A"/>
    <w:multiLevelType w:val="hybridMultilevel"/>
    <w:tmpl w:val="FB80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C577A"/>
    <w:multiLevelType w:val="hybridMultilevel"/>
    <w:tmpl w:val="6ABE5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6673B15"/>
    <w:multiLevelType w:val="hybridMultilevel"/>
    <w:tmpl w:val="88E0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74118"/>
    <w:multiLevelType w:val="hybridMultilevel"/>
    <w:tmpl w:val="08A8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293FD7"/>
    <w:multiLevelType w:val="hybridMultilevel"/>
    <w:tmpl w:val="2AD8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EB3"/>
    <w:rsid w:val="000E47FB"/>
    <w:rsid w:val="00345043"/>
    <w:rsid w:val="00475EB3"/>
    <w:rsid w:val="004A06A1"/>
    <w:rsid w:val="004B4186"/>
    <w:rsid w:val="004C2F54"/>
    <w:rsid w:val="00515E4D"/>
    <w:rsid w:val="00647548"/>
    <w:rsid w:val="007A605F"/>
    <w:rsid w:val="008019A6"/>
    <w:rsid w:val="00A02DD4"/>
    <w:rsid w:val="00A56FB9"/>
    <w:rsid w:val="00B43BFC"/>
    <w:rsid w:val="00C31227"/>
    <w:rsid w:val="00C8032C"/>
    <w:rsid w:val="00E52020"/>
    <w:rsid w:val="00E7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6870ED74</Template>
  <TotalTime>11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College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twagner</dc:creator>
  <cp:lastModifiedBy>Wagner, Tina</cp:lastModifiedBy>
  <cp:revision>4</cp:revision>
  <dcterms:created xsi:type="dcterms:W3CDTF">2015-06-05T21:37:00Z</dcterms:created>
  <dcterms:modified xsi:type="dcterms:W3CDTF">2015-06-05T21:48:00Z</dcterms:modified>
</cp:coreProperties>
</file>